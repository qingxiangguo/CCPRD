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674" w:rsidRDefault="007C0674">
      <w:pPr>
        <w:rPr>
          <w:b/>
          <w:color w:val="002060"/>
          <w:sz w:val="32"/>
          <w:szCs w:val="32"/>
        </w:rPr>
      </w:pPr>
      <w:bookmarkStart w:id="0" w:name="_GoBack"/>
      <w:bookmarkEnd w:id="0"/>
    </w:p>
    <w:p w:rsidR="00824A06" w:rsidRPr="00C06209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32"/>
          <w:szCs w:val="32"/>
          <w:lang w:eastAsia="zh-CN"/>
        </w:rPr>
      </w:pPr>
      <w:r w:rsidRPr="00C06209">
        <w:rPr>
          <w:rFonts w:ascii="Times New Roman" w:eastAsia="等线" w:hAnsi="Times New Roman" w:cs="Times New Roman"/>
          <w:b/>
          <w:kern w:val="2"/>
          <w:sz w:val="32"/>
          <w:szCs w:val="32"/>
          <w:lang w:eastAsia="zh-CN"/>
        </w:rPr>
        <w:t>CCPRD: A novel analytical framework for comprehensive proteomic reference database construction</w:t>
      </w:r>
      <w:r w:rsidR="004C45A5" w:rsidRPr="00C06209">
        <w:rPr>
          <w:rFonts w:ascii="Times New Roman" w:eastAsia="等线" w:hAnsi="Times New Roman" w:cs="Times New Roman"/>
          <w:b/>
          <w:kern w:val="2"/>
          <w:sz w:val="32"/>
          <w:szCs w:val="32"/>
          <w:lang w:eastAsia="zh-CN"/>
        </w:rPr>
        <w:t xml:space="preserve"> of </w:t>
      </w:r>
      <w:bookmarkStart w:id="1" w:name="_Hlk40130966"/>
      <w:r w:rsidR="004C45A5" w:rsidRPr="00C06209">
        <w:rPr>
          <w:rFonts w:ascii="Times New Roman" w:eastAsia="等线" w:hAnsi="Times New Roman" w:cs="Times New Roman"/>
          <w:b/>
          <w:kern w:val="2"/>
          <w:sz w:val="32"/>
          <w:szCs w:val="32"/>
          <w:lang w:eastAsia="zh-CN"/>
        </w:rPr>
        <w:t xml:space="preserve">non-model </w:t>
      </w:r>
      <w:r w:rsidR="004C45A5" w:rsidRPr="00C06209">
        <w:rPr>
          <w:rFonts w:ascii="Times New Roman" w:eastAsia="等线" w:hAnsi="Times New Roman" w:cs="Times New Roman" w:hint="eastAsia"/>
          <w:b/>
          <w:kern w:val="2"/>
          <w:sz w:val="32"/>
          <w:szCs w:val="32"/>
          <w:lang w:eastAsia="zh-CN"/>
        </w:rPr>
        <w:t>organism</w:t>
      </w:r>
      <w:r w:rsidR="004C45A5" w:rsidRPr="00C06209">
        <w:rPr>
          <w:rFonts w:ascii="Times New Roman" w:eastAsia="等线" w:hAnsi="Times New Roman" w:cs="Times New Roman"/>
          <w:b/>
          <w:kern w:val="2"/>
          <w:sz w:val="32"/>
          <w:szCs w:val="32"/>
          <w:lang w:eastAsia="zh-CN"/>
        </w:rPr>
        <w:t>s</w:t>
      </w:r>
      <w:bookmarkEnd w:id="1"/>
    </w:p>
    <w:p w:rsidR="004C45A5" w:rsidRDefault="004C45A5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30"/>
          <w:szCs w:val="30"/>
          <w:lang w:eastAsia="zh-CN"/>
        </w:rPr>
      </w:pPr>
    </w:p>
    <w:p w:rsidR="004C45A5" w:rsidRDefault="004C45A5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kern w:val="2"/>
          <w:lang w:eastAsia="zh-CN"/>
        </w:rPr>
      </w:pPr>
      <w:r>
        <w:rPr>
          <w:rFonts w:ascii="Times New Roman" w:eastAsia="等线" w:hAnsi="Times New Roman" w:cs="Times New Roman"/>
          <w:bCs/>
          <w:kern w:val="2"/>
          <w:lang w:eastAsia="zh-CN"/>
        </w:rPr>
        <w:t xml:space="preserve">* </w:t>
      </w:r>
      <w:r w:rsidRPr="004C45A5">
        <w:rPr>
          <w:rFonts w:ascii="Times New Roman" w:eastAsia="等线" w:hAnsi="Times New Roman" w:cs="Times New Roman"/>
          <w:bCs/>
          <w:kern w:val="2"/>
          <w:lang w:eastAsia="zh-CN"/>
        </w:rPr>
        <w:t>Contributors</w:t>
      </w:r>
    </w:p>
    <w:p w:rsidR="004C45A5" w:rsidRDefault="004C45A5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kern w:val="2"/>
          <w:lang w:eastAsia="zh-CN"/>
        </w:rPr>
      </w:pPr>
      <w:r>
        <w:rPr>
          <w:rFonts w:ascii="Times New Roman" w:eastAsia="等线" w:hAnsi="Times New Roman" w:cs="Times New Roman"/>
          <w:bCs/>
          <w:kern w:val="2"/>
          <w:lang w:eastAsia="zh-CN"/>
        </w:rPr>
        <w:t xml:space="preserve">* </w:t>
      </w:r>
      <w:r w:rsidRPr="004C45A5">
        <w:rPr>
          <w:rFonts w:ascii="Times New Roman" w:eastAsia="等线" w:hAnsi="Times New Roman" w:cs="Times New Roman"/>
          <w:bCs/>
          <w:kern w:val="2"/>
          <w:lang w:eastAsia="zh-CN"/>
        </w:rPr>
        <w:t>What is CCPRD?</w:t>
      </w:r>
    </w:p>
    <w:p w:rsidR="004C45A5" w:rsidRDefault="00E05537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kern w:val="2"/>
          <w:lang w:eastAsia="zh-CN"/>
        </w:rPr>
      </w:pPr>
      <w:r>
        <w:rPr>
          <w:rFonts w:ascii="Times New Roman" w:eastAsia="等线" w:hAnsi="Times New Roman" w:cs="Times New Roman"/>
          <w:bCs/>
          <w:kern w:val="2"/>
          <w:lang w:eastAsia="zh-CN"/>
        </w:rPr>
        <w:t xml:space="preserve">* </w:t>
      </w:r>
      <w:r w:rsidRPr="00E05537">
        <w:rPr>
          <w:rFonts w:ascii="Times New Roman" w:eastAsia="等线" w:hAnsi="Times New Roman" w:cs="Times New Roman"/>
          <w:bCs/>
          <w:kern w:val="2"/>
          <w:lang w:eastAsia="zh-CN"/>
        </w:rPr>
        <w:t>Dependencies</w:t>
      </w:r>
    </w:p>
    <w:p w:rsidR="00E05537" w:rsidRDefault="00E05537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kern w:val="2"/>
          <w:lang w:eastAsia="zh-CN"/>
        </w:rPr>
      </w:pPr>
      <w:r>
        <w:rPr>
          <w:rFonts w:ascii="Times New Roman" w:eastAsia="等线" w:hAnsi="Times New Roman" w:cs="Times New Roman"/>
          <w:bCs/>
          <w:kern w:val="2"/>
          <w:lang w:eastAsia="zh-CN"/>
        </w:rPr>
        <w:t xml:space="preserve">* </w:t>
      </w:r>
      <w:r w:rsidRPr="00E05537">
        <w:rPr>
          <w:rFonts w:ascii="Times New Roman" w:eastAsia="等线" w:hAnsi="Times New Roman" w:cs="Times New Roman"/>
          <w:bCs/>
          <w:kern w:val="2"/>
          <w:lang w:eastAsia="zh-CN"/>
        </w:rPr>
        <w:t>Pipelines</w:t>
      </w:r>
    </w:p>
    <w:p w:rsidR="00E05537" w:rsidRDefault="00E05537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kern w:val="2"/>
          <w:lang w:eastAsia="zh-CN"/>
        </w:rPr>
      </w:pPr>
      <w:r>
        <w:rPr>
          <w:rFonts w:ascii="Times New Roman" w:eastAsia="等线" w:hAnsi="Times New Roman" w:cs="Times New Roman"/>
          <w:bCs/>
          <w:kern w:val="2"/>
          <w:lang w:eastAsia="zh-CN"/>
        </w:rPr>
        <w:t xml:space="preserve">* </w:t>
      </w:r>
      <w:r w:rsidRPr="00E05537">
        <w:rPr>
          <w:rFonts w:ascii="Times New Roman" w:eastAsia="等线" w:hAnsi="Times New Roman" w:cs="Times New Roman"/>
          <w:bCs/>
          <w:kern w:val="2"/>
          <w:lang w:eastAsia="zh-CN"/>
        </w:rPr>
        <w:t>Examples</w:t>
      </w:r>
    </w:p>
    <w:p w:rsidR="00E05537" w:rsidRDefault="00E05537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kern w:val="2"/>
          <w:lang w:eastAsia="zh-CN"/>
        </w:rPr>
      </w:pPr>
      <w:r>
        <w:rPr>
          <w:rFonts w:ascii="Times New Roman" w:eastAsia="等线" w:hAnsi="Times New Roman" w:cs="Times New Roman"/>
          <w:bCs/>
          <w:kern w:val="2"/>
          <w:lang w:eastAsia="zh-CN"/>
        </w:rPr>
        <w:t xml:space="preserve">* </w:t>
      </w:r>
      <w:r w:rsidRPr="00E05537">
        <w:rPr>
          <w:rFonts w:ascii="Times New Roman" w:eastAsia="等线" w:hAnsi="Times New Roman" w:cs="Times New Roman"/>
          <w:bCs/>
          <w:kern w:val="2"/>
          <w:lang w:eastAsia="zh-CN"/>
        </w:rPr>
        <w:t>Citing CCPRD and software called by CCPRD</w:t>
      </w:r>
    </w:p>
    <w:p w:rsidR="00E05537" w:rsidRPr="004C45A5" w:rsidRDefault="00E05537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kern w:val="2"/>
          <w:lang w:eastAsia="zh-CN"/>
        </w:rPr>
      </w:pPr>
      <w:r>
        <w:rPr>
          <w:rFonts w:ascii="Times New Roman" w:eastAsia="等线" w:hAnsi="Times New Roman" w:cs="Times New Roman"/>
          <w:bCs/>
          <w:kern w:val="2"/>
          <w:lang w:eastAsia="zh-CN"/>
        </w:rPr>
        <w:t xml:space="preserve">* </w:t>
      </w:r>
      <w:r w:rsidRPr="00E05537">
        <w:rPr>
          <w:rFonts w:ascii="Times New Roman" w:eastAsia="等线" w:hAnsi="Times New Roman" w:cs="Times New Roman"/>
          <w:bCs/>
          <w:kern w:val="2"/>
          <w:lang w:eastAsia="zh-CN"/>
        </w:rPr>
        <w:t>License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30"/>
          <w:szCs w:val="30"/>
          <w:lang w:eastAsia="zh-CN"/>
        </w:rPr>
      </w:pPr>
      <w:bookmarkStart w:id="2" w:name="_Hlk40124483"/>
      <w:r w:rsidRPr="00FA107B">
        <w:rPr>
          <w:rFonts w:ascii="Times New Roman" w:eastAsia="等线" w:hAnsi="Times New Roman" w:cs="Times New Roman"/>
          <w:b/>
          <w:kern w:val="2"/>
          <w:sz w:val="30"/>
          <w:szCs w:val="30"/>
          <w:lang w:eastAsia="zh-CN"/>
        </w:rPr>
        <w:t>Contributors</w:t>
      </w:r>
    </w:p>
    <w:bookmarkEnd w:id="2"/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vertAlign w:val="superscript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Qingxiang Guo</w:t>
      </w:r>
      <w:r w:rsidRPr="00FA107B">
        <w:rPr>
          <w:rFonts w:ascii="Times New Roman" w:eastAsia="等线" w:hAnsi="Times New Roman" w:cs="Times New Roman"/>
          <w:kern w:val="2"/>
          <w:vertAlign w:val="superscript"/>
          <w:lang w:eastAsia="zh-CN"/>
        </w:rPr>
        <w:t>1, 2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="00434C0C">
        <w:rPr>
          <w:rFonts w:ascii="Times New Roman" w:eastAsia="等线" w:hAnsi="Times New Roman" w:cs="Times New Roman"/>
          <w:kern w:val="2"/>
          <w:lang w:eastAsia="zh-CN"/>
        </w:rPr>
        <w:t>Dan Li</w:t>
      </w:r>
      <w:r w:rsidRPr="00FA107B">
        <w:rPr>
          <w:rFonts w:ascii="Times New Roman" w:eastAsia="等线" w:hAnsi="Times New Roman" w:cs="Times New Roman"/>
          <w:kern w:val="2"/>
          <w:vertAlign w:val="superscript"/>
          <w:lang w:eastAsia="zh-CN"/>
        </w:rPr>
        <w:t>1, 2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, Yanhua Zhai</w:t>
      </w:r>
      <w:r w:rsidRPr="00FA107B">
        <w:rPr>
          <w:rFonts w:ascii="Times New Roman" w:eastAsia="等线" w:hAnsi="Times New Roman" w:cs="Times New Roman"/>
          <w:kern w:val="2"/>
          <w:vertAlign w:val="superscript"/>
          <w:lang w:eastAsia="zh-CN"/>
        </w:rPr>
        <w:t>1, 2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, Zemao Gu</w:t>
      </w:r>
      <w:r w:rsidRPr="00FA107B">
        <w:rPr>
          <w:rFonts w:ascii="Times New Roman" w:eastAsia="等线" w:hAnsi="Times New Roman" w:cs="Times New Roman"/>
          <w:kern w:val="2"/>
          <w:vertAlign w:val="superscript"/>
          <w:lang w:eastAsia="zh-CN"/>
        </w:rPr>
        <w:t>1, 2*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vertAlign w:val="superscript"/>
          <w:lang w:eastAsia="zh-CN"/>
        </w:rPr>
        <w:t>1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Department of Aquatic Animal Medicine, College of Fisheries, Huazhong Agricultural University, Wuhan, Hubei province, 430070, PR China.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vertAlign w:val="superscript"/>
          <w:lang w:eastAsia="zh-CN"/>
        </w:rPr>
        <w:t>2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Hubei Engineering Technology Research Center for Aquatic Animal Diseases Control and Prevention, Wuhan, 430070, PR China.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sz w:val="30"/>
          <w:szCs w:val="30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30"/>
          <w:szCs w:val="30"/>
          <w:lang w:eastAsia="zh-CN"/>
        </w:rPr>
      </w:pPr>
      <w:bookmarkStart w:id="3" w:name="_Hlk40124529"/>
      <w:r w:rsidRPr="00FA107B">
        <w:rPr>
          <w:rFonts w:ascii="Times New Roman" w:eastAsia="等线" w:hAnsi="Times New Roman" w:cs="Times New Roman" w:hint="eastAsia"/>
          <w:b/>
          <w:kern w:val="2"/>
          <w:sz w:val="30"/>
          <w:szCs w:val="30"/>
          <w:lang w:eastAsia="zh-CN"/>
        </w:rPr>
        <w:t>What</w:t>
      </w:r>
      <w:r w:rsidRPr="00FA107B">
        <w:rPr>
          <w:rFonts w:ascii="Times New Roman" w:eastAsia="等线" w:hAnsi="Times New Roman" w:cs="Times New Roman"/>
          <w:b/>
          <w:kern w:val="2"/>
          <w:sz w:val="30"/>
          <w:szCs w:val="30"/>
          <w:lang w:eastAsia="zh-CN"/>
        </w:rPr>
        <w:t xml:space="preserve"> is CCPRD?</w:t>
      </w:r>
      <w:bookmarkEnd w:id="3"/>
    </w:p>
    <w:p w:rsidR="00FA107B" w:rsidRDefault="00FA107B" w:rsidP="00FA107B">
      <w:pP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Here we propose an efficient framework for constructing the comprehensive protein reference database, "custom</w:t>
      </w:r>
      <w:r w:rsidR="00EC146D">
        <w:rPr>
          <w:rFonts w:ascii="Times New Roman" w:eastAsia="等线" w:hAnsi="Times New Roman" w:cs="Times New Roman"/>
          <w:kern w:val="2"/>
          <w:lang w:eastAsia="zh-CN"/>
        </w:rPr>
        <w:t>iz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ed comprehensive proteomic reference database (CCPRD)", which incorporated the draft genomes and transcriptomes. Compared with previous protocols, our method has </w:t>
      </w:r>
      <w:r w:rsidR="00E25408" w:rsidRPr="00E25408">
        <w:rPr>
          <w:rFonts w:ascii="Times New Roman" w:eastAsia="等线" w:hAnsi="Times New Roman" w:cs="Times New Roman"/>
          <w:kern w:val="2"/>
          <w:lang w:eastAsia="zh-CN"/>
        </w:rPr>
        <w:t>superiorit</w:t>
      </w:r>
      <w:r w:rsidR="000C588A">
        <w:rPr>
          <w:rFonts w:ascii="Times New Roman" w:eastAsia="等线" w:hAnsi="Times New Roman" w:cs="Times New Roman"/>
          <w:kern w:val="2"/>
          <w:lang w:eastAsia="zh-CN"/>
        </w:rPr>
        <w:t>ies</w:t>
      </w:r>
      <w:r w:rsidR="00E25408">
        <w:rPr>
          <w:rFonts w:ascii="Times New Roman" w:eastAsia="等线" w:hAnsi="Times New Roman" w:cs="Times New Roman"/>
          <w:kern w:val="2"/>
          <w:lang w:eastAsia="zh-CN"/>
        </w:rPr>
        <w:t xml:space="preserve"> in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E25408" w:rsidRPr="00E25408">
        <w:rPr>
          <w:rFonts w:ascii="Times New Roman" w:eastAsia="等线" w:hAnsi="Times New Roman" w:cs="Times New Roman"/>
          <w:kern w:val="2"/>
          <w:lang w:eastAsia="zh-CN"/>
        </w:rPr>
        <w:t>peptide and protein identification numbers, number of entries</w:t>
      </w:r>
      <w:r w:rsidR="000C588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E25408" w:rsidRPr="00E25408">
        <w:rPr>
          <w:rFonts w:ascii="Times New Roman" w:eastAsia="等线" w:hAnsi="Times New Roman" w:cs="Times New Roman"/>
          <w:kern w:val="2"/>
          <w:lang w:eastAsia="zh-CN"/>
        </w:rPr>
        <w:t>database size, and completeness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.</w:t>
      </w:r>
    </w:p>
    <w:p w:rsidR="0020466F" w:rsidRDefault="0020466F" w:rsidP="00FA107B">
      <w:pP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20466F" w:rsidRDefault="00A14FF0" w:rsidP="00FA107B">
      <w:pPr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30"/>
          <w:szCs w:val="30"/>
          <w:lang w:eastAsia="zh-CN"/>
        </w:rPr>
      </w:pPr>
      <w:r w:rsidRPr="00A14FF0">
        <w:rPr>
          <w:rFonts w:ascii="Times New Roman" w:eastAsia="等线" w:hAnsi="Times New Roman" w:cs="Times New Roman" w:hint="eastAsia"/>
          <w:b/>
          <w:kern w:val="2"/>
          <w:sz w:val="30"/>
          <w:szCs w:val="30"/>
          <w:lang w:eastAsia="zh-CN"/>
        </w:rPr>
        <w:t>Dependenc</w:t>
      </w:r>
      <w:r w:rsidRPr="00A14FF0">
        <w:rPr>
          <w:rFonts w:ascii="Times New Roman" w:eastAsia="等线" w:hAnsi="Times New Roman" w:cs="Times New Roman"/>
          <w:b/>
          <w:kern w:val="2"/>
          <w:sz w:val="30"/>
          <w:szCs w:val="30"/>
          <w:lang w:eastAsia="zh-CN"/>
        </w:rPr>
        <w:t>ies</w:t>
      </w:r>
    </w:p>
    <w:p w:rsidR="00FA107B" w:rsidRDefault="00A14FF0" w:rsidP="00FA107B">
      <w:pP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14FF0">
        <w:rPr>
          <w:rFonts w:ascii="Times New Roman" w:eastAsia="等线" w:hAnsi="Times New Roman" w:cs="Times New Roman"/>
          <w:kern w:val="2"/>
          <w:lang w:eastAsia="zh-CN"/>
        </w:rPr>
        <w:t xml:space="preserve">Perl version &gt;= 5.10, </w:t>
      </w:r>
      <w:r>
        <w:rPr>
          <w:rFonts w:ascii="Times New Roman" w:eastAsia="等线" w:hAnsi="Times New Roman" w:cs="Times New Roman" w:hint="eastAsia"/>
          <w:kern w:val="2"/>
          <w:lang w:eastAsia="zh-CN"/>
        </w:rPr>
        <w:t>Python</w:t>
      </w:r>
      <w:r>
        <w:rPr>
          <w:rFonts w:ascii="Times New Roman" w:eastAsia="等线" w:hAnsi="Times New Roman" w:cs="Times New Roman"/>
          <w:kern w:val="2"/>
          <w:lang w:eastAsia="zh-CN"/>
        </w:rPr>
        <w:t xml:space="preserve"> version = 2.7, </w:t>
      </w:r>
      <w:r w:rsidR="00AB5A70">
        <w:rPr>
          <w:rFonts w:ascii="Times New Roman" w:eastAsia="等线" w:hAnsi="Times New Roman" w:cs="Times New Roman"/>
          <w:kern w:val="2"/>
          <w:lang w:eastAsia="zh-CN"/>
        </w:rPr>
        <w:t>a</w:t>
      </w:r>
      <w:r w:rsidR="00AB5A70" w:rsidRPr="00F56C84">
        <w:rPr>
          <w:rFonts w:ascii="Times New Roman" w:eastAsia="等线" w:hAnsi="Times New Roman" w:cs="Times New Roman"/>
          <w:kern w:val="2"/>
          <w:lang w:eastAsia="zh-CN"/>
        </w:rPr>
        <w:t>cc2tax</w:t>
      </w:r>
      <w:r w:rsidR="00AB5A70">
        <w:rPr>
          <w:rFonts w:ascii="Times New Roman" w:eastAsia="等线" w:hAnsi="Times New Roman" w:cs="Times New Roman"/>
          <w:kern w:val="2"/>
          <w:lang w:eastAsia="zh-CN"/>
        </w:rPr>
        <w:t xml:space="preserve"> version 0.4, </w:t>
      </w:r>
      <w:r w:rsidR="00AB5A70" w:rsidRPr="007710A4">
        <w:rPr>
          <w:rFonts w:ascii="Times New Roman" w:eastAsia="等线" w:hAnsi="Times New Roman" w:cs="Times New Roman"/>
          <w:kern w:val="2"/>
          <w:lang w:eastAsia="zh-CN"/>
        </w:rPr>
        <w:t>Anvi’o</w:t>
      </w:r>
      <w:r w:rsidR="00AB5A70">
        <w:rPr>
          <w:rFonts w:ascii="Times New Roman" w:eastAsia="等线" w:hAnsi="Times New Roman" w:cs="Times New Roman"/>
          <w:kern w:val="2"/>
          <w:lang w:eastAsia="zh-CN"/>
        </w:rPr>
        <w:t xml:space="preserve"> version 2.0.2, </w:t>
      </w:r>
      <w:r w:rsidR="00AB5A70" w:rsidRPr="007D2202">
        <w:rPr>
          <w:rFonts w:ascii="Times New Roman" w:eastAsia="等线" w:hAnsi="Times New Roman" w:cs="Times New Roman"/>
          <w:kern w:val="2"/>
          <w:lang w:eastAsia="zh-CN"/>
        </w:rPr>
        <w:t>Augustus</w:t>
      </w:r>
      <w:r w:rsidR="00AB5A70">
        <w:rPr>
          <w:rFonts w:ascii="Times New Roman" w:eastAsia="等线" w:hAnsi="Times New Roman" w:cs="Times New Roman"/>
          <w:kern w:val="2"/>
          <w:lang w:eastAsia="zh-CN"/>
        </w:rPr>
        <w:t xml:space="preserve"> version 3.2.2, </w:t>
      </w:r>
      <w:r w:rsidR="00056B30">
        <w:rPr>
          <w:rFonts w:ascii="Times New Roman" w:eastAsia="等线" w:hAnsi="Times New Roman" w:cs="Times New Roman"/>
          <w:kern w:val="2"/>
          <w:lang w:eastAsia="zh-CN"/>
        </w:rPr>
        <w:t xml:space="preserve">BLAST version 2.2.25, Blobtools </w:t>
      </w:r>
      <w:r w:rsidR="00056B30" w:rsidRPr="007710A4">
        <w:rPr>
          <w:rFonts w:ascii="Times New Roman" w:eastAsia="等线" w:hAnsi="Times New Roman" w:cs="Times New Roman"/>
          <w:kern w:val="2"/>
          <w:lang w:eastAsia="zh-CN"/>
        </w:rPr>
        <w:t>v</w:t>
      </w:r>
      <w:r w:rsidR="00056B30">
        <w:rPr>
          <w:rFonts w:ascii="Times New Roman" w:eastAsia="等线" w:hAnsi="Times New Roman" w:cs="Times New Roman"/>
          <w:kern w:val="2"/>
          <w:lang w:eastAsia="zh-CN"/>
        </w:rPr>
        <w:t xml:space="preserve">ersion </w:t>
      </w:r>
      <w:r w:rsidR="00056B30" w:rsidRPr="007710A4">
        <w:rPr>
          <w:rFonts w:ascii="Times New Roman" w:eastAsia="等线" w:hAnsi="Times New Roman" w:cs="Times New Roman"/>
          <w:kern w:val="2"/>
          <w:lang w:eastAsia="zh-CN"/>
        </w:rPr>
        <w:t>0.9.19</w:t>
      </w:r>
      <w:r w:rsidR="00056B30">
        <w:rPr>
          <w:rFonts w:ascii="Times New Roman" w:eastAsia="等线" w:hAnsi="Times New Roman" w:cs="Times New Roman"/>
          <w:kern w:val="2"/>
          <w:lang w:eastAsia="zh-CN"/>
        </w:rPr>
        <w:t>, B</w:t>
      </w:r>
      <w:r w:rsidR="00056B30" w:rsidRPr="00F56C84">
        <w:rPr>
          <w:rFonts w:ascii="Times New Roman" w:eastAsia="等线" w:hAnsi="Times New Roman" w:cs="Times New Roman"/>
          <w:kern w:val="2"/>
          <w:lang w:eastAsia="zh-CN"/>
        </w:rPr>
        <w:t>owtie2</w:t>
      </w:r>
      <w:r w:rsidR="00056B30">
        <w:rPr>
          <w:rFonts w:ascii="Times New Roman" w:eastAsia="等线" w:hAnsi="Times New Roman" w:cs="Times New Roman"/>
          <w:kern w:val="2"/>
          <w:lang w:eastAsia="zh-CN"/>
        </w:rPr>
        <w:t xml:space="preserve"> version 2.2.9, CD-HIT </w:t>
      </w:r>
      <w:r w:rsidR="00056B30">
        <w:rPr>
          <w:rFonts w:ascii="Times New Roman" w:eastAsia="等线" w:hAnsi="Times New Roman" w:cs="Times New Roman"/>
          <w:kern w:val="2"/>
          <w:lang w:eastAsia="zh-CN"/>
        </w:rPr>
        <w:lastRenderedPageBreak/>
        <w:t xml:space="preserve">version </w:t>
      </w:r>
      <w:r w:rsidR="00056B30" w:rsidRPr="007B7ED7">
        <w:rPr>
          <w:rFonts w:ascii="Times New Roman" w:eastAsia="等线" w:hAnsi="Times New Roman" w:cs="Times New Roman"/>
          <w:kern w:val="2"/>
          <w:lang w:eastAsia="zh-CN"/>
        </w:rPr>
        <w:t>4.6.6</w:t>
      </w:r>
      <w:r w:rsidR="00056B30">
        <w:rPr>
          <w:rFonts w:ascii="Times New Roman" w:eastAsia="等线" w:hAnsi="Times New Roman" w:cs="Times New Roman"/>
          <w:kern w:val="2"/>
          <w:lang w:eastAsia="zh-CN"/>
        </w:rPr>
        <w:t>, D</w:t>
      </w:r>
      <w:r w:rsidR="00056B30" w:rsidRPr="00F56C84">
        <w:rPr>
          <w:rFonts w:ascii="Times New Roman" w:eastAsia="等线" w:hAnsi="Times New Roman" w:cs="Times New Roman"/>
          <w:kern w:val="2"/>
          <w:lang w:eastAsia="zh-CN"/>
        </w:rPr>
        <w:t>iamond</w:t>
      </w:r>
      <w:r w:rsidR="00056B30">
        <w:rPr>
          <w:rFonts w:ascii="Times New Roman" w:eastAsia="等线" w:hAnsi="Times New Roman" w:cs="Times New Roman"/>
          <w:kern w:val="2"/>
          <w:lang w:eastAsia="zh-CN"/>
        </w:rPr>
        <w:t xml:space="preserve"> version </w:t>
      </w:r>
      <w:r w:rsidR="00056B30" w:rsidRPr="005D1EF5">
        <w:rPr>
          <w:rFonts w:ascii="Times New Roman" w:eastAsia="等线" w:hAnsi="Times New Roman" w:cs="Times New Roman"/>
          <w:kern w:val="2"/>
          <w:lang w:eastAsia="zh-CN"/>
        </w:rPr>
        <w:t>0.8.31.93</w:t>
      </w:r>
      <w:r w:rsidR="00056B30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="00056B30" w:rsidRPr="00F56C84">
        <w:rPr>
          <w:rFonts w:ascii="Times New Roman" w:eastAsia="等线" w:hAnsi="Times New Roman" w:cs="Times New Roman"/>
          <w:kern w:val="2"/>
          <w:lang w:eastAsia="zh-CN"/>
        </w:rPr>
        <w:t>EMBOSS</w:t>
      </w:r>
      <w:r w:rsidR="00056B30">
        <w:rPr>
          <w:rFonts w:ascii="Times New Roman" w:eastAsia="等线" w:hAnsi="Times New Roman" w:cs="Times New Roman"/>
          <w:kern w:val="2"/>
          <w:lang w:eastAsia="zh-CN"/>
        </w:rPr>
        <w:t xml:space="preserve"> version 6.6.0, </w:t>
      </w:r>
      <w:proofErr w:type="spellStart"/>
      <w:r w:rsidR="00AB5A70" w:rsidRPr="007710A4">
        <w:rPr>
          <w:rFonts w:ascii="Times New Roman" w:eastAsia="等线" w:hAnsi="Times New Roman" w:cs="Times New Roman"/>
          <w:kern w:val="2"/>
          <w:lang w:eastAsia="zh-CN"/>
        </w:rPr>
        <w:t>Ete</w:t>
      </w:r>
      <w:proofErr w:type="spellEnd"/>
      <w:r w:rsidR="00AB5A70" w:rsidRPr="007710A4">
        <w:rPr>
          <w:rFonts w:ascii="Times New Roman" w:eastAsia="等线" w:hAnsi="Times New Roman" w:cs="Times New Roman"/>
          <w:kern w:val="2"/>
          <w:lang w:eastAsia="zh-CN"/>
        </w:rPr>
        <w:t xml:space="preserve"> 3</w:t>
      </w:r>
      <w:r w:rsidR="00AB5A70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proofErr w:type="spellStart"/>
      <w:r w:rsidR="00AB5A70" w:rsidRPr="007710A4">
        <w:rPr>
          <w:rFonts w:ascii="Times New Roman" w:eastAsia="等线" w:hAnsi="Times New Roman" w:cs="Times New Roman"/>
          <w:kern w:val="2"/>
          <w:lang w:eastAsia="zh-CN"/>
        </w:rPr>
        <w:t>EVidenceModeler</w:t>
      </w:r>
      <w:proofErr w:type="spellEnd"/>
      <w:r w:rsidR="00AB5A70">
        <w:rPr>
          <w:rFonts w:ascii="Times New Roman" w:eastAsia="等线" w:hAnsi="Times New Roman" w:cs="Times New Roman"/>
          <w:kern w:val="2"/>
          <w:lang w:eastAsia="zh-CN"/>
        </w:rPr>
        <w:t xml:space="preserve"> version </w:t>
      </w:r>
      <w:r w:rsidR="00AB5A70" w:rsidRPr="007710A4">
        <w:rPr>
          <w:rFonts w:ascii="Times New Roman" w:eastAsia="等线" w:hAnsi="Times New Roman" w:cs="Times New Roman"/>
          <w:kern w:val="2"/>
          <w:lang w:eastAsia="zh-CN"/>
        </w:rPr>
        <w:t>1.1.1</w:t>
      </w:r>
      <w:r w:rsidR="00AB5A70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Pr="00A14FF0">
        <w:rPr>
          <w:rFonts w:ascii="Times New Roman" w:eastAsia="等线" w:hAnsi="Times New Roman" w:cs="Times New Roman"/>
          <w:kern w:val="2"/>
          <w:lang w:eastAsia="zh-CN"/>
        </w:rPr>
        <w:t>GeneMarkS-T</w:t>
      </w:r>
      <w:r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7710A4">
        <w:rPr>
          <w:rFonts w:ascii="Times New Roman" w:eastAsia="等线" w:hAnsi="Times New Roman" w:cs="Times New Roman"/>
          <w:kern w:val="2"/>
          <w:lang w:eastAsia="zh-CN"/>
        </w:rPr>
        <w:t xml:space="preserve">version </w:t>
      </w:r>
      <w:r>
        <w:rPr>
          <w:rFonts w:ascii="Times New Roman" w:eastAsia="等线" w:hAnsi="Times New Roman" w:cs="Times New Roman"/>
          <w:kern w:val="2"/>
          <w:lang w:eastAsia="zh-CN"/>
        </w:rPr>
        <w:t>5.1,</w:t>
      </w:r>
      <w:r>
        <w:t xml:space="preserve"> </w:t>
      </w:r>
      <w:r w:rsidRPr="00A14FF0">
        <w:rPr>
          <w:rFonts w:ascii="Times New Roman" w:eastAsia="等线" w:hAnsi="Times New Roman" w:cs="Times New Roman"/>
          <w:kern w:val="2"/>
          <w:lang w:eastAsia="zh-CN"/>
        </w:rPr>
        <w:t>GeneMark-ES-ET</w:t>
      </w:r>
      <w:r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7710A4">
        <w:rPr>
          <w:rFonts w:ascii="Times New Roman" w:eastAsia="等线" w:hAnsi="Times New Roman" w:cs="Times New Roman"/>
          <w:kern w:val="2"/>
          <w:lang w:eastAsia="zh-CN"/>
        </w:rPr>
        <w:t>version 2.5m</w:t>
      </w:r>
      <w:r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="007D2202">
        <w:rPr>
          <w:rFonts w:ascii="Times New Roman" w:eastAsia="等线" w:hAnsi="Times New Roman" w:cs="Times New Roman"/>
          <w:kern w:val="2"/>
          <w:lang w:eastAsia="zh-CN"/>
        </w:rPr>
        <w:t xml:space="preserve">PASA </w:t>
      </w:r>
      <w:r w:rsidR="009D1B1E">
        <w:rPr>
          <w:rFonts w:ascii="Times New Roman" w:eastAsia="等线" w:hAnsi="Times New Roman" w:cs="Times New Roman"/>
          <w:kern w:val="2"/>
          <w:lang w:eastAsia="zh-CN"/>
        </w:rPr>
        <w:t xml:space="preserve">version 2.2.0, </w:t>
      </w:r>
      <w:proofErr w:type="spellStart"/>
      <w:r w:rsidR="00B20ED6" w:rsidRPr="00B20ED6">
        <w:rPr>
          <w:rFonts w:ascii="Times New Roman" w:eastAsia="等线" w:hAnsi="Times New Roman" w:cs="Times New Roman"/>
          <w:kern w:val="2"/>
          <w:lang w:eastAsia="zh-CN"/>
        </w:rPr>
        <w:t>RepeatMasker</w:t>
      </w:r>
      <w:proofErr w:type="spellEnd"/>
      <w:r w:rsidR="00B20ED6" w:rsidRPr="00B20ED6">
        <w:rPr>
          <w:rFonts w:ascii="Times New Roman" w:eastAsia="等线" w:hAnsi="Times New Roman" w:cs="Times New Roman"/>
          <w:kern w:val="2"/>
          <w:lang w:eastAsia="zh-CN"/>
        </w:rPr>
        <w:t xml:space="preserve"> version 4.0.5, </w:t>
      </w:r>
      <w:proofErr w:type="spellStart"/>
      <w:r w:rsidR="00B20ED6" w:rsidRPr="00B20ED6">
        <w:rPr>
          <w:rFonts w:ascii="Times New Roman" w:eastAsia="等线" w:hAnsi="Times New Roman" w:cs="Times New Roman"/>
          <w:kern w:val="2"/>
          <w:lang w:eastAsia="zh-CN"/>
        </w:rPr>
        <w:t>RepeatModeler</w:t>
      </w:r>
      <w:proofErr w:type="spellEnd"/>
      <w:r w:rsidR="00B20ED6" w:rsidRPr="00B20ED6">
        <w:rPr>
          <w:rFonts w:ascii="Times New Roman" w:eastAsia="等线" w:hAnsi="Times New Roman" w:cs="Times New Roman"/>
          <w:kern w:val="2"/>
          <w:lang w:eastAsia="zh-CN"/>
        </w:rPr>
        <w:t xml:space="preserve"> version 1.0.4, </w:t>
      </w:r>
      <w:proofErr w:type="spellStart"/>
      <w:r w:rsidR="00C656AA">
        <w:rPr>
          <w:rFonts w:ascii="Times New Roman" w:eastAsia="等线" w:hAnsi="Times New Roman" w:cs="Times New Roman"/>
          <w:kern w:val="2"/>
          <w:lang w:eastAsia="zh-CN"/>
        </w:rPr>
        <w:t>S</w:t>
      </w:r>
      <w:r w:rsidR="00C656AA" w:rsidRPr="00F56C84">
        <w:rPr>
          <w:rFonts w:ascii="Times New Roman" w:eastAsia="等线" w:hAnsi="Times New Roman" w:cs="Times New Roman"/>
          <w:kern w:val="2"/>
          <w:lang w:eastAsia="zh-CN"/>
        </w:rPr>
        <w:t>amtools</w:t>
      </w:r>
      <w:proofErr w:type="spellEnd"/>
      <w:r w:rsidR="00C656A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C656AA">
        <w:rPr>
          <w:rFonts w:ascii="Times New Roman" w:eastAsia="等线" w:hAnsi="Times New Roman" w:cs="Times New Roman" w:hint="eastAsia"/>
          <w:kern w:val="2"/>
          <w:lang w:eastAsia="zh-CN"/>
        </w:rPr>
        <w:t>ver</w:t>
      </w:r>
      <w:r w:rsidR="00C656AA">
        <w:rPr>
          <w:rFonts w:ascii="Times New Roman" w:eastAsia="等线" w:hAnsi="Times New Roman" w:cs="Times New Roman"/>
          <w:kern w:val="2"/>
          <w:lang w:eastAsia="zh-CN"/>
        </w:rPr>
        <w:t xml:space="preserve">sion 1.3.1, </w:t>
      </w:r>
      <w:r w:rsidR="00B20ED6" w:rsidRPr="00B20ED6">
        <w:rPr>
          <w:rFonts w:ascii="Times New Roman" w:eastAsia="等线" w:hAnsi="Times New Roman" w:cs="Times New Roman"/>
          <w:kern w:val="2"/>
          <w:lang w:eastAsia="zh-CN"/>
        </w:rPr>
        <w:t xml:space="preserve">SNAP version 2006-07-28, </w:t>
      </w:r>
      <w:r w:rsidR="00F56C84" w:rsidRPr="00F56C84">
        <w:rPr>
          <w:rFonts w:ascii="Times New Roman" w:eastAsia="等线" w:hAnsi="Times New Roman" w:cs="Times New Roman"/>
          <w:kern w:val="2"/>
          <w:lang w:eastAsia="zh-CN"/>
        </w:rPr>
        <w:t>SOAPdenovo</w:t>
      </w:r>
      <w:r w:rsidR="005D1EF5">
        <w:rPr>
          <w:rFonts w:ascii="Times New Roman" w:eastAsia="等线" w:hAnsi="Times New Roman" w:cs="Times New Roman"/>
          <w:kern w:val="2"/>
          <w:lang w:eastAsia="zh-CN"/>
        </w:rPr>
        <w:t xml:space="preserve"> version 2.04</w:t>
      </w:r>
      <w:r w:rsidR="00F56C84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="00B20ED6" w:rsidRPr="00B20ED6">
        <w:rPr>
          <w:rFonts w:ascii="Times New Roman" w:eastAsia="等线" w:hAnsi="Times New Roman" w:cs="Times New Roman"/>
          <w:kern w:val="2"/>
          <w:lang w:eastAsia="zh-CN"/>
        </w:rPr>
        <w:t>TGICL version 2.1</w:t>
      </w:r>
      <w:r w:rsidR="00B20ED6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proofErr w:type="spellStart"/>
      <w:r w:rsidR="00B20ED6">
        <w:rPr>
          <w:rFonts w:ascii="Times New Roman" w:eastAsia="等线" w:hAnsi="Times New Roman" w:cs="Times New Roman"/>
          <w:kern w:val="2"/>
          <w:lang w:eastAsia="zh-CN"/>
        </w:rPr>
        <w:t>T</w:t>
      </w:r>
      <w:r w:rsidR="00B20ED6" w:rsidRPr="00F56C84">
        <w:rPr>
          <w:rFonts w:ascii="Times New Roman" w:eastAsia="等线" w:hAnsi="Times New Roman" w:cs="Times New Roman"/>
          <w:kern w:val="2"/>
          <w:lang w:eastAsia="zh-CN"/>
        </w:rPr>
        <w:t>ophat</w:t>
      </w:r>
      <w:proofErr w:type="spellEnd"/>
      <w:r w:rsidR="00B20ED6">
        <w:rPr>
          <w:rFonts w:ascii="Times New Roman" w:eastAsia="等线" w:hAnsi="Times New Roman" w:cs="Times New Roman"/>
          <w:kern w:val="2"/>
          <w:lang w:eastAsia="zh-CN"/>
        </w:rPr>
        <w:t xml:space="preserve"> version 2.1.1, </w:t>
      </w:r>
      <w:r w:rsidR="00B20ED6" w:rsidRPr="00F56C84">
        <w:rPr>
          <w:rFonts w:ascii="Times New Roman" w:eastAsia="等线" w:hAnsi="Times New Roman" w:cs="Times New Roman"/>
          <w:kern w:val="2"/>
          <w:lang w:eastAsia="zh-CN"/>
        </w:rPr>
        <w:t>TransDecoder</w:t>
      </w:r>
      <w:r w:rsidR="00B20ED6">
        <w:rPr>
          <w:rFonts w:ascii="Times New Roman" w:eastAsia="等线" w:hAnsi="Times New Roman" w:cs="Times New Roman"/>
          <w:kern w:val="2"/>
          <w:lang w:eastAsia="zh-CN"/>
        </w:rPr>
        <w:t xml:space="preserve"> version 3.0.0, </w:t>
      </w:r>
      <w:r w:rsidR="00B20ED6">
        <w:rPr>
          <w:rFonts w:ascii="Times New Roman" w:eastAsia="等线" w:hAnsi="Times New Roman" w:cs="Times New Roman" w:hint="eastAsia"/>
          <w:kern w:val="2"/>
          <w:lang w:eastAsia="zh-CN"/>
        </w:rPr>
        <w:t>Trinity</w:t>
      </w:r>
      <w:r w:rsidR="00B20ED6">
        <w:rPr>
          <w:rFonts w:ascii="Times New Roman" w:eastAsia="等线" w:hAnsi="Times New Roman" w:cs="Times New Roman"/>
          <w:kern w:val="2"/>
          <w:lang w:eastAsia="zh-CN"/>
        </w:rPr>
        <w:t xml:space="preserve"> version 2.2.0, </w:t>
      </w:r>
      <w:r w:rsidR="00C656AA">
        <w:rPr>
          <w:rFonts w:ascii="Times New Roman" w:eastAsia="等线" w:hAnsi="Times New Roman" w:cs="Times New Roman"/>
          <w:kern w:val="2"/>
          <w:lang w:eastAsia="zh-CN"/>
        </w:rPr>
        <w:t>W</w:t>
      </w:r>
      <w:r w:rsidR="00C656AA" w:rsidRPr="00A14FF0">
        <w:rPr>
          <w:rFonts w:ascii="Times New Roman" w:eastAsia="等线" w:hAnsi="Times New Roman" w:cs="Times New Roman"/>
          <w:kern w:val="2"/>
          <w:lang w:eastAsia="zh-CN"/>
        </w:rPr>
        <w:t>ise</w:t>
      </w:r>
      <w:r w:rsidR="00C656AA">
        <w:rPr>
          <w:rFonts w:ascii="Times New Roman" w:eastAsia="等线" w:hAnsi="Times New Roman" w:cs="Times New Roman"/>
          <w:kern w:val="2"/>
          <w:lang w:eastAsia="zh-CN"/>
        </w:rPr>
        <w:t xml:space="preserve"> version </w:t>
      </w:r>
      <w:r w:rsidR="00C656AA" w:rsidRPr="00A14FF0">
        <w:rPr>
          <w:rFonts w:ascii="Times New Roman" w:eastAsia="等线" w:hAnsi="Times New Roman" w:cs="Times New Roman"/>
          <w:kern w:val="2"/>
          <w:lang w:eastAsia="zh-CN"/>
        </w:rPr>
        <w:t>2.4.1</w:t>
      </w:r>
    </w:p>
    <w:p w:rsidR="00056B30" w:rsidRPr="00FA107B" w:rsidRDefault="00056B30" w:rsidP="00FA107B">
      <w:p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</w:p>
    <w:p w:rsidR="00F47D30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30"/>
          <w:szCs w:val="30"/>
          <w:lang w:eastAsia="zh-CN"/>
        </w:rPr>
      </w:pPr>
      <w:bookmarkStart w:id="4" w:name="_Hlk40124605"/>
      <w:r w:rsidRPr="00FA107B">
        <w:rPr>
          <w:rFonts w:ascii="Times New Roman" w:eastAsia="等线" w:hAnsi="Times New Roman" w:cs="Times New Roman" w:hint="eastAsia"/>
          <w:b/>
          <w:kern w:val="2"/>
          <w:sz w:val="30"/>
          <w:szCs w:val="30"/>
          <w:lang w:eastAsia="zh-CN"/>
        </w:rPr>
        <w:t>P</w:t>
      </w:r>
      <w:r w:rsidRPr="00FA107B">
        <w:rPr>
          <w:rFonts w:ascii="Times New Roman" w:eastAsia="等线" w:hAnsi="Times New Roman" w:cs="Times New Roman"/>
          <w:b/>
          <w:kern w:val="2"/>
          <w:sz w:val="30"/>
          <w:szCs w:val="30"/>
          <w:lang w:eastAsia="zh-CN"/>
        </w:rPr>
        <w:t>ipelines</w:t>
      </w:r>
      <w:bookmarkEnd w:id="4"/>
    </w:p>
    <w:p w:rsidR="00FA107B" w:rsidRPr="00FA107B" w:rsidRDefault="00FA107B" w:rsidP="00FA107B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</w:pPr>
      <w:bookmarkStart w:id="5" w:name="_Hlk40087118"/>
      <w:r w:rsidRPr="00FA107B"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  <w:t>Assembly the transcriptomes and genomes</w:t>
      </w:r>
      <w:bookmarkEnd w:id="5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 xml:space="preserve">1.1 </w:t>
      </w:r>
      <w:bookmarkStart w:id="6" w:name="_Hlk19434095"/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Assembly the transcriptomes from clean data</w:t>
      </w:r>
      <w:bookmarkEnd w:id="6"/>
    </w:p>
    <w:p w:rsidR="00FA107B" w:rsidRPr="00FA107B" w:rsidRDefault="00FA107B" w:rsidP="00FA107B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Trinity --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seqType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fq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--left M.wulii_1_fixed.fastq --right </w:t>
      </w:r>
      <w:bookmarkStart w:id="7" w:name="_Hlk19518809"/>
      <w:r w:rsidRPr="00FA107B">
        <w:rPr>
          <w:rFonts w:ascii="Times New Roman" w:eastAsia="楷体" w:hAnsi="Times New Roman" w:cs="Times New Roman"/>
          <w:kern w:val="2"/>
          <w:lang w:eastAsia="zh-CN"/>
        </w:rPr>
        <w:t>M.wulii_2_fixed.fastq</w:t>
      </w:r>
      <w:bookmarkEnd w:id="7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max_memory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200G </w:t>
      </w:r>
    </w:p>
    <w:p w:rsidR="00FA107B" w:rsidRPr="00FA107B" w:rsidRDefault="00FA107B" w:rsidP="00FA107B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--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min_contig_length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200 --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min_glue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3 --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group_pairs_distance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250 --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path_reinforcement_distance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85 --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min_kmer_cov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2 --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jaccard_clip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normalize_reads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--CPU 32</w:t>
      </w:r>
    </w:p>
    <w:p w:rsidR="00FA107B" w:rsidRPr="00FA107B" w:rsidRDefault="00FA107B" w:rsidP="00FA107B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Trinity.fasta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wulii.fasta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1.2 Remove redundancy in transcriptomes with CD-HIT</w:t>
      </w:r>
    </w:p>
    <w:p w:rsidR="00FA107B" w:rsidRPr="00FA107B" w:rsidRDefault="00FA107B" w:rsidP="00FA107B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cd-hit-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est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wulii.fasta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-o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wulii.fasta_cdhit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-c 0.95 -n 10 -d 0 -M 16000 -T 8 &amp;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1.3 Further cluster the transcriptomes with TGICL</w:t>
      </w:r>
    </w:p>
    <w:p w:rsidR="00FA107B" w:rsidRPr="00FA107B" w:rsidRDefault="00FA107B" w:rsidP="00FA107B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tgicl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-l 40 -c 10 -v 25 -O '-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repeat_stringency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0.95 -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minmatch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35 -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minscore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35' -F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wulii.fasta_cdhit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 xml:space="preserve">1.4 </w:t>
      </w:r>
      <w:bookmarkStart w:id="8" w:name="_Hlk40087635"/>
      <w:r w:rsidR="00FF3B2B">
        <w:rPr>
          <w:rFonts w:ascii="Times New Roman" w:eastAsia="等线" w:hAnsi="Times New Roman" w:cs="Times New Roman"/>
          <w:b/>
          <w:kern w:val="2"/>
          <w:lang w:eastAsia="zh-CN"/>
        </w:rPr>
        <w:t>P</w:t>
      </w: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rocess the cd</w:t>
      </w:r>
      <w:r w:rsidR="00EC5F4D">
        <w:rPr>
          <w:rFonts w:ascii="Times New Roman" w:eastAsia="等线" w:hAnsi="Times New Roman" w:cs="Times New Roman"/>
          <w:b/>
          <w:kern w:val="2"/>
          <w:lang w:eastAsia="zh-CN"/>
        </w:rPr>
        <w:t>-</w:t>
      </w: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hit results to get unigenes</w:t>
      </w:r>
      <w:bookmarkEnd w:id="8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ind w:left="480" w:hangingChars="200" w:hanging="480"/>
        <w:jc w:val="both"/>
        <w:rPr>
          <w:rFonts w:ascii="Times New Roman" w:eastAsia="楷体" w:hAnsi="Times New Roman" w:cs="Times New Roman"/>
          <w:kern w:val="2"/>
          <w:lang w:eastAsia="zh-CN"/>
        </w:rPr>
      </w:pPr>
      <w:bookmarkStart w:id="9" w:name="_Hlk40087799"/>
      <w:r w:rsidRPr="00FA107B">
        <w:rPr>
          <w:rFonts w:ascii="Times New Roman" w:eastAsia="等线" w:hAnsi="Times New Roman" w:cs="Times New Roman"/>
          <w:kern w:val="2"/>
          <w:lang w:eastAsia="zh-CN"/>
        </w:rPr>
        <w:t>f</w:t>
      </w: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ast_extract_seq_from_fasta.pl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wulii.fasta_cdhit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wulii.fasta_cdhit.singletons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extracted.fasta</w:t>
      </w:r>
      <w:bookmarkEnd w:id="9"/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ind w:left="480" w:hangingChars="200" w:hanging="480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cat asm_1/contigs asm_2/contigs asm_3/contigs asm_4/contigs &gt;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all.contigs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ind w:left="480" w:hangingChars="200" w:hanging="480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Unigene_generator.pl -s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extracted.fasta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 -c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all.contigs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 -t WL</w:t>
      </w:r>
    </w:p>
    <w:p w:rsidR="00FA107B" w:rsidRPr="00FA107B" w:rsidRDefault="00FA107B" w:rsidP="00FA107B">
      <w:pPr>
        <w:widowControl w:val="0"/>
        <w:spacing w:line="360" w:lineRule="auto"/>
        <w:ind w:left="480" w:hangingChars="200" w:hanging="480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634854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This will output </w:t>
      </w:r>
      <w:bookmarkStart w:id="10" w:name="_Hlk19439888"/>
      <w:r w:rsidRPr="00FA107B">
        <w:rPr>
          <w:rFonts w:ascii="Times New Roman" w:eastAsia="等线" w:hAnsi="Times New Roman" w:cs="Times New Roman"/>
          <w:kern w:val="2"/>
          <w:lang w:eastAsia="zh-CN"/>
        </w:rPr>
        <w:t>WL_Unigene.fasta</w:t>
      </w:r>
      <w:bookmarkEnd w:id="10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for downstream analyses.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1.5 Assembly the genomes from clean data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bookmarkStart w:id="11" w:name="_Hlk39942159"/>
      <w:r w:rsidRPr="00FA107B">
        <w:rPr>
          <w:rFonts w:ascii="Times New Roman" w:eastAsia="楷体" w:hAnsi="Times New Roman" w:cs="Times New Roman"/>
          <w:kern w:val="2"/>
          <w:lang w:eastAsia="zh-CN"/>
        </w:rPr>
        <w:lastRenderedPageBreak/>
        <w:t xml:space="preserve">SOAPdenovo </w:t>
      </w:r>
      <w:bookmarkEnd w:id="11"/>
      <w:r w:rsidRPr="00FA107B">
        <w:rPr>
          <w:rFonts w:ascii="Times New Roman" w:eastAsia="楷体" w:hAnsi="Times New Roman" w:cs="Times New Roman"/>
          <w:kern w:val="2"/>
          <w:lang w:eastAsia="zh-CN"/>
        </w:rPr>
        <w:t>all -s lib.cfg -K 51 -D 1 -o WL &gt;&gt; soap.log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mv WL.scafSeq genome.fasta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Gapcloser -a genome.fasta -b config.txt -o </w:t>
      </w:r>
      <w:bookmarkStart w:id="12" w:name="_Hlk19434669"/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gapcloser.fasta</w:t>
      </w:r>
      <w:bookmarkEnd w:id="12"/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-t 32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gapcloser.fasta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WL_genome.fasta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  <w:t>Remove potential host and bacterial contamination in transcriptome data with "conservative reciprocal best blast hit" method</w:t>
      </w: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Collected all available proteins and nucleotide sequences for constructing host or close-related species no-redundant database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# 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Host database contained (proteins or transcripts): </w:t>
      </w:r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Cyprinus carpio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genome predicted proteins (GCF_000951615.1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),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Danio rerio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genome predicted prote</w:t>
      </w:r>
      <w:r w:rsidRPr="00846AF5">
        <w:rPr>
          <w:rFonts w:ascii="Times New Roman" w:eastAsia="等线" w:hAnsi="Times New Roman" w:cs="Times New Roman"/>
          <w:kern w:val="2"/>
          <w:lang w:eastAsia="zh-CN"/>
        </w:rPr>
        <w:t>ins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(</w:t>
      </w:r>
      <w:r w:rsidRPr="0037593A">
        <w:rPr>
          <w:rFonts w:ascii="Times New Roman" w:eastAsia="等线" w:hAnsi="Times New Roman" w:cs="Times New Roman"/>
          <w:kern w:val="2"/>
          <w:lang w:eastAsia="zh-CN"/>
        </w:rPr>
        <w:t>GCA_000002035.3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>),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Carassius</w:t>
      </w:r>
      <w:proofErr w:type="spellEnd"/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proteins in NCBI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(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4087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), </w:t>
      </w:r>
      <w:proofErr w:type="spellStart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Carassius</w:t>
      </w:r>
      <w:proofErr w:type="spellEnd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 xml:space="preserve"> auratus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EST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(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11307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), </w:t>
      </w:r>
      <w:proofErr w:type="spellStart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Carassius</w:t>
      </w:r>
      <w:proofErr w:type="spellEnd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 xml:space="preserve"> auratus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transcriptomes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,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Cyprinus carpio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EST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(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497380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)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; close-related no-redundant database contained (proteins or transcripts): </w:t>
      </w:r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Anemonia viridis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proteins in NCBI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(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346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>)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，</w:t>
      </w:r>
      <w:proofErr w:type="spellStart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Clytia</w:t>
      </w:r>
      <w:proofErr w:type="spellEnd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 xml:space="preserve"> </w:t>
      </w:r>
      <w:proofErr w:type="spellStart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hemisphaerica</w:t>
      </w:r>
      <w:proofErr w:type="spellEnd"/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proteins in NCBI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(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529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), </w:t>
      </w:r>
      <w:proofErr w:type="spellStart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Exaiptasia</w:t>
      </w:r>
      <w:proofErr w:type="spellEnd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 xml:space="preserve"> pallida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genome predicted proteins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(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GCA_001417965.1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), </w:t>
      </w:r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Hydra vulgaris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genome predicted proteins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 xml:space="preserve"> 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>(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Hydra_RP_1.0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)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proofErr w:type="spellStart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Hydractinia</w:t>
      </w:r>
      <w:proofErr w:type="spellEnd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 xml:space="preserve"> </w:t>
      </w:r>
      <w:proofErr w:type="spellStart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echinata</w:t>
      </w:r>
      <w:proofErr w:type="spellEnd"/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proteins in NCBI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 xml:space="preserve"> 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>(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121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)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proofErr w:type="spellStart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Metridium</w:t>
      </w:r>
      <w:proofErr w:type="spellEnd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 xml:space="preserve"> senile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proteins in NCB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(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123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)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proofErr w:type="spellStart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Nematostella</w:t>
      </w:r>
      <w:proofErr w:type="spellEnd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 xml:space="preserve"> </w:t>
      </w:r>
      <w:proofErr w:type="spellStart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vectensis</w:t>
      </w:r>
      <w:proofErr w:type="spellEnd"/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genome predicted protein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(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GCA_000209225.1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)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Thelohanellus kitauei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genome predicted proteins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(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GCA_000827895.1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), </w:t>
      </w:r>
      <w:proofErr w:type="spellStart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Buddenbrockia</w:t>
      </w:r>
      <w:proofErr w:type="spellEnd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 xml:space="preserve"> </w:t>
      </w:r>
      <w:proofErr w:type="spellStart"/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plumatellae</w:t>
      </w:r>
      <w:proofErr w:type="spellEnd"/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EST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(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765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), </w:t>
      </w:r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Tetracapsuloides bryosalmonae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EST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(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308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), </w:t>
      </w:r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Polypodium hydriforme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transcriptomes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,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Myxobolus pendula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transcriptome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>Myxobolus cerebralis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 xml:space="preserve"> transcriptomes</w:t>
      </w:r>
      <w:r w:rsidR="0037593A">
        <w:rPr>
          <w:rFonts w:ascii="Times New Roman" w:eastAsia="等线" w:hAnsi="Times New Roman" w:cs="Times New Roman" w:hint="eastAsia"/>
          <w:kern w:val="2"/>
          <w:lang w:eastAsia="zh-CN"/>
        </w:rPr>
        <w:t>,</w:t>
      </w:r>
      <w:r w:rsidR="0037593A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647295">
        <w:rPr>
          <w:rFonts w:ascii="Times New Roman" w:eastAsia="等线" w:hAnsi="Times New Roman" w:cs="Times New Roman"/>
          <w:i/>
          <w:kern w:val="2"/>
          <w:lang w:eastAsia="zh-CN"/>
        </w:rPr>
        <w:t xml:space="preserve">Chironex fleckeri </w:t>
      </w:r>
      <w:r w:rsidRPr="00647295">
        <w:rPr>
          <w:rFonts w:ascii="Times New Roman" w:eastAsia="等线" w:hAnsi="Times New Roman" w:cs="Times New Roman"/>
          <w:kern w:val="2"/>
          <w:lang w:eastAsia="zh-CN"/>
        </w:rPr>
        <w:t>transcriptomes.</w:t>
      </w:r>
    </w:p>
    <w:p w:rsidR="00FA107B" w:rsidRPr="00FA107B" w:rsidRDefault="00FA107B" w:rsidP="00FA107B">
      <w:pPr>
        <w:widowControl w:val="0"/>
        <w:spacing w:line="360" w:lineRule="auto"/>
        <w:ind w:left="240" w:hangingChars="100" w:hanging="240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Remove redundancy in each database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cd-hit-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est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nucl_host.fasta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-o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nucl_host_cdhit.fasta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-c 0.9 -n 8 -T 8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cd-hit-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est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nucl_myxo.fasta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-o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nucl_myxo_cdhit.fasta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-c 0.9 -n 8 -T 8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cd-hit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prot_host.fasta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-o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prot_host_cdhit.fasta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-c 0.9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d-hit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prot_myxo.fasta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-o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prot_myxo_cdhit.fasta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-c 0.9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Add tags in databases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lastRenderedPageBreak/>
        <w:t xml:space="preserve">replace_header_for_cdhit.pl -c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nucl_host_cdhit.fasta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-t HN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replace_header_for_cdhit.pl -c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prot_host_cdhit.fasta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-t HP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replace_header_for_cdhit.pl -c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nucl_myxo_cdhit.fasta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-t MN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replace_header_for_cdhit.pl -c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prot_myxo_cdhit.fasta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-t MP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63485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Sequence number: HN</w:t>
      </w:r>
      <w:r w:rsidR="00BF701E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(45486), HP</w:t>
      </w:r>
      <w:r w:rsidR="00BF701E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(59764), MN</w:t>
      </w:r>
      <w:r w:rsidR="00BF701E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(103090), MP</w:t>
      </w:r>
      <w:r w:rsidR="00BF701E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(78786).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b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楷体_GB2312" w:hAnsi="Times New Roman" w:cs="Times New Roman"/>
          <w:b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b/>
          <w:kern w:val="2"/>
          <w:lang w:eastAsia="zh-CN"/>
        </w:rPr>
        <w:t>Start hybridization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63485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For proteins: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tblastn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HP_cdhit.fasta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/home/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gqx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/transcriptome/assembly/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M.wulii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/clustering/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MWdb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-max_hsps 1 -out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result_HP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-evalue 1e-5 -outfmt 6 -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num_threads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8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tblastn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MP_cdhit.fasta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/home/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gqx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/transcriptome/assembly/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M.wulii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/clustering/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MWdb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-max_hsps 1 -out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result_MP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-evalue 1e-5 -outfmt 6 -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num_threads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8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63485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For nucleotides: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tblastx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MN_cdhit.fasta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/home/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gqx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/transcriptome/assembly/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M.wulii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/clustering/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HHdb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-max_hsps 1 -out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result_MN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-evalue 1e-5 -outfmt 6 -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num_threads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8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tblastx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HN_cdhit.fasta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/home/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gqx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/transcriptome/assembly/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M.wulii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/clustering/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HHdb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-max_hsps 1 -out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result_HN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-evalue 1e-5 -outfmt 6 -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num_threads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8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楷体_GB2312" w:hAnsi="Times New Roman" w:cs="Times New Roman"/>
          <w:b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b/>
          <w:kern w:val="2"/>
          <w:lang w:eastAsia="zh-CN"/>
        </w:rPr>
        <w:t>Process above results and remove the transcripts that only matched to host databases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63485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Extract non-redundant subjects for each comparison result</w:t>
      </w:r>
      <w:r w:rsidRPr="00FA107B">
        <w:rPr>
          <w:rFonts w:ascii="Times New Roman" w:eastAsia="楷体_GB2312" w:hAnsi="Times New Roman" w:cs="Times New Roman" w:hint="eastAsia"/>
          <w:kern w:val="2"/>
          <w:lang w:eastAsia="zh-CN"/>
        </w:rPr>
        <w:t>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cat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result_MP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| cut -f 2 &gt; 1 | remove_duplicate.pl 1 | mv duplicate_remove MP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cat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result_HP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| cut -f 2 &gt; 1 | remove_duplicate.pl 1 | mv duplicate_remove HP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cat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result_MN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| cut -f 2 &gt; 1 | remove_duplicate.pl 1 | mv duplicate_remove MN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cat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result_HN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| cut -f 2 &gt; 1 | remove_duplicate.pl 1 | mv duplicate_remove HN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Integrating and compare non-redundant lists.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mkdir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combo | cd combo/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cp</w:t>
      </w:r>
      <w:proofErr w:type="gramStart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..</w:t>
      </w:r>
      <w:proofErr w:type="gramEnd"/>
      <w:r w:rsidRPr="00FA107B">
        <w:rPr>
          <w:rFonts w:ascii="Times New Roman" w:eastAsia="楷体" w:hAnsi="Times New Roman" w:cs="Times New Roman"/>
          <w:kern w:val="2"/>
          <w:lang w:eastAsia="zh-CN"/>
        </w:rPr>
        <w:t>/1_host/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nucl_host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hybrid_HN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/HN ./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lastRenderedPageBreak/>
        <w:t>cp</w:t>
      </w:r>
      <w:proofErr w:type="gramStart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..</w:t>
      </w:r>
      <w:proofErr w:type="gramEnd"/>
      <w:r w:rsidRPr="00FA107B">
        <w:rPr>
          <w:rFonts w:ascii="Times New Roman" w:eastAsia="楷体" w:hAnsi="Times New Roman" w:cs="Times New Roman"/>
          <w:kern w:val="2"/>
          <w:lang w:eastAsia="zh-CN"/>
        </w:rPr>
        <w:t>/1_host/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prot_host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hybrid_HP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/HP ./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cp</w:t>
      </w:r>
      <w:proofErr w:type="gramStart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..</w:t>
      </w:r>
      <w:proofErr w:type="gramEnd"/>
      <w:r w:rsidRPr="00FA107B">
        <w:rPr>
          <w:rFonts w:ascii="Times New Roman" w:eastAsia="楷体" w:hAnsi="Times New Roman" w:cs="Times New Roman"/>
          <w:kern w:val="2"/>
          <w:lang w:eastAsia="zh-CN"/>
        </w:rPr>
        <w:t>/2_myxo/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nucl_myxo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hybrid_MN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/MN ./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cp</w:t>
      </w:r>
      <w:proofErr w:type="gramStart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..</w:t>
      </w:r>
      <w:proofErr w:type="gramEnd"/>
      <w:r w:rsidRPr="00FA107B">
        <w:rPr>
          <w:rFonts w:ascii="Times New Roman" w:eastAsia="楷体" w:hAnsi="Times New Roman" w:cs="Times New Roman"/>
          <w:kern w:val="2"/>
          <w:lang w:eastAsia="zh-CN"/>
        </w:rPr>
        <w:t>/2_myxo/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prot_myxo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hybrid_MP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/MP ./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cat HN HP &gt;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H_all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cat MN MP &gt;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M_all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remove_duplicate.pl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H_all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 | 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duplicate_remove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H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remove_duplicate.pl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M_all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| 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duplicate_remove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M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list_compare.pl M H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63485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Process the comparison results.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mkdir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1_only_to_host  2_only_to_myxo  3_both_match  4_neither_match  5_delete_host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cd 1_only_to_host | cp</w:t>
      </w:r>
      <w:proofErr w:type="gramStart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..</w:t>
      </w:r>
      <w:proofErr w:type="gramEnd"/>
      <w:r w:rsidRPr="00FA107B">
        <w:rPr>
          <w:rFonts w:ascii="Times New Roman" w:eastAsia="楷体" w:hAnsi="Times New Roman" w:cs="Times New Roman"/>
          <w:kern w:val="2"/>
          <w:lang w:eastAsia="zh-CN"/>
        </w:rPr>
        <w:t>/../3_combo/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H_only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Host_only_list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cd</w:t>
      </w:r>
      <w:proofErr w:type="gramStart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..</w:t>
      </w:r>
      <w:proofErr w:type="gramEnd"/>
      <w:r w:rsidRPr="00FA107B">
        <w:rPr>
          <w:rFonts w:ascii="Times New Roman" w:eastAsia="楷体" w:hAnsi="Times New Roman" w:cs="Times New Roman"/>
          <w:kern w:val="2"/>
          <w:lang w:eastAsia="zh-CN"/>
        </w:rPr>
        <w:t>/2_only_to_myxo/ | cp ../../3_combo/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M_only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Myxo_only_list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cd</w:t>
      </w:r>
      <w:proofErr w:type="gramStart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..</w:t>
      </w:r>
      <w:proofErr w:type="gramEnd"/>
      <w:r w:rsidRPr="00FA107B">
        <w:rPr>
          <w:rFonts w:ascii="Times New Roman" w:eastAsia="楷体" w:hAnsi="Times New Roman" w:cs="Times New Roman"/>
          <w:kern w:val="2"/>
          <w:lang w:eastAsia="zh-CN"/>
        </w:rPr>
        <w:t>/3_both_match/ | cp ../../3_combo/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inter_of_M_and_H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both_match_list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cd</w:t>
      </w:r>
      <w:proofErr w:type="gramStart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..</w:t>
      </w:r>
      <w:proofErr w:type="gramEnd"/>
      <w:r w:rsidRPr="00FA107B">
        <w:rPr>
          <w:rFonts w:ascii="Times New Roman" w:eastAsia="楷体" w:hAnsi="Times New Roman" w:cs="Times New Roman"/>
          <w:kern w:val="2"/>
          <w:lang w:eastAsia="zh-CN"/>
        </w:rPr>
        <w:t>/4_neither_match | cp ../../3_combo/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union_of_M_and_H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./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ln -s ~/transcriptome/3_1_assembly/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M.wulii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WL_Unigene.fasta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./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remove_contaminant_by_ID.pl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WL_Unigene.fasta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union_of_M_and_H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survive.fasta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M.wulii_neither_match.fasta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extract_fasta_header.pl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M.wulii_neither_match.fasta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header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neither_match_list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cd 5_delete_host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remove_contaminant_by_ID.pl /home/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gqx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/transcriptome/assembly/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WL_Unigene.fasta</w:t>
      </w:r>
      <w:proofErr w:type="spellEnd"/>
      <w:proofErr w:type="gramStart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..</w:t>
      </w:r>
      <w:proofErr w:type="gramEnd"/>
      <w:r w:rsidRPr="00FA107B">
        <w:rPr>
          <w:rFonts w:ascii="Times New Roman" w:eastAsia="楷体" w:hAnsi="Times New Roman" w:cs="Times New Roman"/>
          <w:kern w:val="2"/>
          <w:lang w:eastAsia="zh-CN"/>
        </w:rPr>
        <w:t>/1_only_to_host/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Host_only_list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survive.fasta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WL_host_delete_Unigene.fasta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 xml:space="preserve">Collected proteins for constructing </w:t>
      </w:r>
      <w:bookmarkStart w:id="13" w:name="_Hlk19440944"/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bacterial no-redundant database</w:t>
      </w:r>
      <w:bookmarkEnd w:id="13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i/>
          <w:kern w:val="2"/>
          <w:lang w:eastAsia="zh-CN"/>
        </w:rPr>
      </w:pPr>
      <w:bookmarkStart w:id="14" w:name="_Hlk40096678"/>
      <w:r w:rsidRPr="00FA107B">
        <w:rPr>
          <w:rFonts w:ascii="Times New Roman" w:eastAsia="等线" w:hAnsi="Times New Roman" w:cs="Times New Roman"/>
          <w:kern w:val="2"/>
          <w:lang w:eastAsia="zh-CN"/>
        </w:rPr>
        <w:lastRenderedPageBreak/>
        <w:t xml:space="preserve"># Bacterial no-redundant database contains: Genome predicted proteins from, 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Aeromonas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caviae</w:t>
      </w:r>
      <w:proofErr w:type="spellEnd"/>
      <w:r w:rsidRPr="00BF701E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Aeromonas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hydrophila</w:t>
      </w:r>
      <w:proofErr w:type="spellEnd"/>
      <w:r w:rsidRPr="00BF701E">
        <w:rPr>
          <w:rFonts w:ascii="Times New Roman" w:eastAsia="等线" w:hAnsi="Times New Roman" w:cs="Times New Roman"/>
          <w:kern w:val="2"/>
          <w:lang w:eastAsia="zh-CN"/>
        </w:rPr>
        <w:t>,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Aeromonas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sobria</w:t>
      </w:r>
      <w:proofErr w:type="spellEnd"/>
      <w:r w:rsidRPr="00BF701E">
        <w:rPr>
          <w:rFonts w:ascii="Times New Roman" w:eastAsia="等线" w:hAnsi="Times New Roman" w:cs="Times New Roman"/>
          <w:kern w:val="2"/>
          <w:lang w:eastAsia="zh-CN"/>
        </w:rPr>
        <w:t>,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Aeromonas veronii B565</w:t>
      </w:r>
      <w:r w:rsidRPr="00BF701E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Citrobacter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freundii</w:t>
      </w:r>
      <w:proofErr w:type="spellEnd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CFNIH1</w:t>
      </w:r>
      <w:r w:rsidRPr="00BF701E">
        <w:rPr>
          <w:rFonts w:ascii="Times New Roman" w:eastAsia="等线" w:hAnsi="Times New Roman" w:cs="Times New Roman"/>
          <w:kern w:val="2"/>
          <w:lang w:eastAsia="zh-CN"/>
        </w:rPr>
        <w:t>,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Escherichia coli</w:t>
      </w:r>
      <w:r w:rsidRPr="00C8098B">
        <w:rPr>
          <w:rFonts w:ascii="Times New Roman" w:eastAsia="等线" w:hAnsi="Times New Roman" w:cs="Times New Roman"/>
          <w:kern w:val="2"/>
          <w:lang w:eastAsia="zh-CN"/>
        </w:rPr>
        <w:t>,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Flavobacterium columnare</w:t>
      </w:r>
      <w:r w:rsidRPr="00C8098B">
        <w:rPr>
          <w:rFonts w:ascii="Times New Roman" w:eastAsia="等线" w:hAnsi="Times New Roman" w:cs="Times New Roman"/>
          <w:kern w:val="2"/>
          <w:lang w:eastAsia="zh-CN"/>
        </w:rPr>
        <w:t>,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Klebsiella pneumoniae</w:t>
      </w:r>
      <w:r w:rsidRPr="00C8098B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Lactobacillus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sakei</w:t>
      </w:r>
      <w:proofErr w:type="spellEnd"/>
      <w:r w:rsidRPr="00C8098B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Pseudomonas aeruginosa</w:t>
      </w:r>
      <w:r w:rsidRPr="00C8098B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Salmonella enterica</w:t>
      </w:r>
      <w:r w:rsidRPr="00C8098B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Shewanella</w:t>
      </w:r>
      <w:proofErr w:type="spellEnd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putrefaciens</w:t>
      </w:r>
      <w:proofErr w:type="spellEnd"/>
      <w:r w:rsidRPr="00C8098B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Plesiomonas</w:t>
      </w:r>
      <w:proofErr w:type="spellEnd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shigelloides</w:t>
      </w:r>
      <w:proofErr w:type="spellEnd"/>
      <w:r w:rsidRPr="00C8098B">
        <w:rPr>
          <w:rFonts w:ascii="Times New Roman" w:eastAsia="等线" w:hAnsi="Times New Roman" w:cs="Times New Roman"/>
          <w:kern w:val="2"/>
          <w:lang w:eastAsia="zh-CN"/>
        </w:rPr>
        <w:t>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i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Remove redundancy in bacterial database and blast the host-seq-removed transcriptomes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cd-hit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bac_protein.fasta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-o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bac_protein_cdhit.fasta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-c 0.95 -n 5 -T 8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634854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45530 proteins retained in bacterial databases after redundancy removal.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makeblastdb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-in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bac_protein_cdhit.fasta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-out BAC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dbtype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prot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parse_seqids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hash_index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blastx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WL_host_delete_Unigene.fasta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BAC -out result_bac_e10 -evalue 1e-10 -outfmt 6 -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num_threads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32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bookmarkStart w:id="15" w:name="_Hlk40096893"/>
      <w:bookmarkEnd w:id="14"/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First round removement of bacterial and confirmation</w:t>
      </w:r>
    </w:p>
    <w:bookmarkEnd w:id="15"/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c</w:t>
      </w:r>
      <w:r w:rsidRPr="00FA107B">
        <w:rPr>
          <w:rFonts w:ascii="Times New Roman" w:eastAsia="楷体" w:hAnsi="Times New Roman" w:cs="Times New Roman"/>
          <w:kern w:val="2"/>
          <w:lang w:eastAsia="zh-CN"/>
        </w:rPr>
        <w:t>at result_bac_e10 | cut -f1 &gt; 1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remove_duplicate.pl 1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mv duplicate_remove bacteria_contam_list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extract_seq_from_fasta.pl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WL_host_delete_Unigene.fasta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extracted.fasta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bacteria_contam_first.fasta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634854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Confirm those sequences by blasting with nr database.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blastx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bacteria_contam_first.fasta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nr -out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bacteria_contam_first_nr_result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-evalue 1e-5 -max_target_seqs 1 -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num_threads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56 -outfmt "6 qseqid sseqid pident length mismatch gapopen qstart qend sstart send evalue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bitscore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stitle frames sscinames sskingdoms"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grep "Bacteria"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bacteria_contam_first_nr_result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| cut -f 1 &gt; 2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remove_duplicate.pl 2 | rm 2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duplicate_remove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true_bacteria_contam.list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remove_contaminant_by_ID.pl </w:t>
      </w:r>
      <w:bookmarkStart w:id="16" w:name="_Hlk19452572"/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WL_host_delete_Unigene.fasta</w:t>
      </w:r>
      <w:bookmarkEnd w:id="16"/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true_bacteria_contam.list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lastRenderedPageBreak/>
        <w:t>#</w:t>
      </w:r>
      <w:r w:rsidR="00634854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This step will produce the final clean transcriptome with host and bacterial contamination conservatively removed (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WL_all_filter_Unigene.fasta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), however, if the proportion of true bacterial contamination in bacteria_contam_list is too large, a second-round decontamination is recommended.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Second round removement of bacterial contamination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634854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Blast transcriptomes in last step with uniref90 (with diamond) and nt database (with megablast).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diamond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makedb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--in uniref90.fasta --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uniref90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diamond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blastx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-q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WL_host_delete_Unigene.fasta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--sensitive -k 20 -c 1 --threads 32 --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uniref90 --out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diamond_result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634854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Add taxonomy information</w:t>
      </w:r>
      <w:r w:rsidRPr="00FA107B">
        <w:rPr>
          <w:rFonts w:ascii="Times New Roman" w:eastAsia="等线" w:hAnsi="Times New Roman" w:cs="Times New Roman" w:hint="eastAsia"/>
          <w:kern w:val="2"/>
          <w:lang w:eastAsia="zh-CN"/>
        </w:rPr>
        <w:t>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perl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lne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'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 BEGIN{open UT, "&lt;uniref90.taxlist" or die </w:t>
      </w:r>
      <w:proofErr w:type="gramStart"/>
      <w:r w:rsidRPr="00FA107B">
        <w:rPr>
          <w:rFonts w:ascii="Times New Roman" w:eastAsia="楷体" w:hAnsi="Times New Roman" w:cs="Times New Roman"/>
          <w:kern w:val="2"/>
          <w:lang w:eastAsia="zh-CN"/>
        </w:rPr>
        <w:t>$!;</w:t>
      </w:r>
      <w:proofErr w:type="gram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while (&lt;UT&gt;) { $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ut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{$1}=$2 if /^(\S+)\t(\S+)$/ } }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 {print "$_\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t$ut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{$1}" if /^\S+\t(\S+)/ and exists $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ut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{$1}}' \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&lt; assembly_diamond_10.out \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&gt; assembly_diamond_10.out_taxid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blastn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-task megablast -query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WL_host_delete_Unigene.fasta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-culling_limit 5 -outfmt '6 qseqid sseqid pident length mismatch gapopen qstart qend sstart send evalue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bitscore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stitle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staxids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sscinames sskingdoms'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num_threads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48 -evalue 1e-25 -out assembly_megablast_25.out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E0044E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Add taxonomy information.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perl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lne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'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 BEGIN{open UT, "&lt;acc2tax_nucl_all.txt" or die </w:t>
      </w:r>
      <w:proofErr w:type="gramStart"/>
      <w:r w:rsidRPr="00FA107B">
        <w:rPr>
          <w:rFonts w:ascii="Times New Roman" w:eastAsia="楷体" w:hAnsi="Times New Roman" w:cs="Times New Roman"/>
          <w:kern w:val="2"/>
          <w:lang w:eastAsia="zh-CN"/>
        </w:rPr>
        <w:t>$!;</w:t>
      </w:r>
      <w:proofErr w:type="gram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while (&lt;UT&gt;) { $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ut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{$2}=$3 if /^(\S+)\t(\S+)\t(\S+)/ } }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 {print "$_\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t$ut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{$1}" if /^\S+\t(\S+)/ and exists $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ut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{$1}}' \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&lt; assembly_megablast_25.out \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&gt; assembly_megablast_25.out_taxid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E0044E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Get the species distribution in transcriptomes.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lastRenderedPageBreak/>
        <w:t>cat ../diamond/assembly_diamond_10.out_taxid ../megablast/assembly_megablast_25.out_taxid &gt; all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export LANG=C; export LC_ALL=C; sort -k1,1 -k12,12gr -k11,11g -k3,3gr all | sort -u -k1,1 --merge &gt;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bestHits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cat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bestHits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| rev | cut -f 1 | rev &gt; 2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E0044E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Transfer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taxid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to species name by ete3.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tax2name.py &gt; result_1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get_species_name_from_ete3.pl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species_distribution.pl names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E0044E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Redownload host and bacterial sequences according to the species distribution results.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cat ./* &gt;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fish_protein.fasta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cd-hit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fish_protein.fasta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-o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fish_protein_cdhit.fasta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-c 0.95 -n 5 -T 8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makeblastdb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-in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fish_protein_cdhit.fasta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-out FISH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dbtype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prot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parse_seqids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hash_index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cat ./* &gt;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bac_protein.fasta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cd-hit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bac_protein.fasta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-o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bac_protein_cdhit.fasta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-c 0.95 -n 5 -T 8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makeblastdb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-in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bac_protein_cdhit.fasta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-out BAC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dbtype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prot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parse_seqids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hash_index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E0044E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Reblast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with the new databases.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blastx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WL_all_filter_Unigene.fasta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BAC -out result_bac_1 -evalue 1 -outfmt 6 -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num_threads</w:t>
      </w:r>
      <w:proofErr w:type="spellEnd"/>
      <w:r w:rsidR="00F70E04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r w:rsidR="00F70E04">
        <w:rPr>
          <w:rFonts w:ascii="Times New Roman" w:eastAsia="楷体" w:hAnsi="Times New Roman" w:cs="Times New Roman" w:hint="eastAsia"/>
          <w:kern w:val="2"/>
          <w:lang w:eastAsia="zh-CN"/>
        </w:rPr>
        <w:t>48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blastx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WL_all_filter_Unigene.fasta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FISH -out result_fish_1 -evalue 1 -outfmt 6 -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num_threads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48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E0044E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Extract the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potiential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contaminations.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cat result_bac_1 | cut -f1 &gt; 1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remove_duplicate.pl 1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mv duplicate_remove bacteria_contam_list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cat result_fish_1 | cut -f1 &gt; 1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lastRenderedPageBreak/>
        <w:t>remove_duplicate.pl 1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duplicate_remove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fish_contam_list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extract_seq_from_fasta.pl </w:t>
      </w:r>
      <w:bookmarkStart w:id="17" w:name="_Hlk19455090"/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WL_all_filter_Unigene.fasta</w:t>
      </w:r>
      <w:bookmarkEnd w:id="17"/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extracted.fasta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bacteria_contam_first.fasta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extract_seq_from_fasta.pl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WL_all_filter_Unigene.fasta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fish_contam_list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extracted.fasta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fish_contam_first.fasta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E0044E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Blast extracted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potiential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sequences with nr database.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diamond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makedb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--in nr -d nr -p 24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diamond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blastx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-q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fish_contam_first.fasta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--sensitive -k 20 -c 1 --evalue 1e-5 --threads 48 --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nr.dmnd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--out fish_diamond_5.out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diamond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blastx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-q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bacteria_contam_first.fasta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--sensitive -k 20 -c 1 --evalue 1e-5 --threads 48 --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nr.dmnd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--out bacteria_diamond_5.out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export LANG=C; export LC_ALL=C; sort -k1,1 -k12,12gr -k11,11g -k3,3gr bacteria_diamond_5.out | sort -u -k1,1 --merge &gt;&gt;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diamond_bestHits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export LANG=C; export LC_ALL=C; sort -k1,1 -k12,12gr -k11,11g -k3,3gr fish_diamond_5.out | sort -u -k1,1 --merge &gt;&gt;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diamond_bestHits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Add taxonomy information, this step requires software acc2tax.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_GB2312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lang w:eastAsia="zh-CN"/>
        </w:rPr>
        <w:t>give_</w:t>
      </w:r>
      <w:r w:rsidRPr="00FA107B">
        <w:rPr>
          <w:rFonts w:ascii="Times New Roman" w:eastAsia="楷体" w:hAnsi="Times New Roman" w:cs="Times New Roman"/>
          <w:kern w:val="2"/>
          <w:lang w:eastAsia="zh-CN"/>
        </w:rPr>
        <w:t>tax</w:t>
      </w:r>
      <w:r w:rsidRPr="00FA107B">
        <w:rPr>
          <w:rFonts w:ascii="Times New Roman" w:eastAsia="等线" w:hAnsi="Times New Roman" w:cs="Times New Roman"/>
          <w:color w:val="000000"/>
          <w:lang w:eastAsia="zh-CN"/>
        </w:rPr>
        <w:t xml:space="preserve">_2_diamond_blastx.pl </w:t>
      </w:r>
      <w:proofErr w:type="spellStart"/>
      <w:r w:rsidRPr="00FA107B">
        <w:rPr>
          <w:rFonts w:ascii="Times New Roman" w:eastAsia="等线" w:hAnsi="Times New Roman" w:cs="Times New Roman"/>
          <w:color w:val="000000"/>
          <w:lang w:eastAsia="zh-CN"/>
        </w:rPr>
        <w:t>diamond_bestHits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Extract contamination keys.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grep "Bacteria"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diamond_blastx_with_tax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&gt; list_2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grep "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Teleostomi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"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diamond_blastx_with_tax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&gt; list_2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cat bacteria/list_2 fish/list_2 &gt;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bad_list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cat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bad_list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| cut -f1 &gt; 1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remove_duplicate.pl 1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duplicate_remove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true_bad_list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Get the </w:t>
      </w:r>
      <w:proofErr w:type="gramStart"/>
      <w:r w:rsidRPr="00FA107B">
        <w:rPr>
          <w:rFonts w:ascii="Times New Roman" w:eastAsia="等线" w:hAnsi="Times New Roman" w:cs="Times New Roman"/>
          <w:kern w:val="2"/>
          <w:lang w:eastAsia="zh-CN"/>
        </w:rPr>
        <w:t>second round</w:t>
      </w:r>
      <w:proofErr w:type="gram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decontamination results, </w:t>
      </w:r>
      <w:bookmarkStart w:id="18" w:name="_Hlk19523176"/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WL_second_all_filter_Unigene.fasta</w:t>
      </w:r>
      <w:bookmarkEnd w:id="18"/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lastRenderedPageBreak/>
        <w:t>remove_</w:t>
      </w:r>
      <w:r w:rsidRPr="00FA107B">
        <w:rPr>
          <w:rFonts w:ascii="Times New Roman" w:eastAsia="楷体" w:hAnsi="Times New Roman" w:cs="Times New Roman"/>
          <w:kern w:val="2"/>
          <w:lang w:eastAsia="zh-CN"/>
        </w:rPr>
        <w:t>contaminant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_by_ID.pl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WL_all_filter_Unigene.fasta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true_bad_list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  <w:t>Remove contamination from genomes by TAGC methods</w:t>
      </w: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 xml:space="preserve">Install Blobtools, details see </w:t>
      </w:r>
      <w:hyperlink r:id="rId7" w:history="1">
        <w:r w:rsidRPr="00FA107B">
          <w:rPr>
            <w:rFonts w:ascii="Times New Roman" w:eastAsia="等线" w:hAnsi="Times New Roman" w:cs="Times New Roman"/>
            <w:b/>
            <w:color w:val="0563C1"/>
            <w:kern w:val="2"/>
            <w:u w:val="single"/>
            <w:lang w:eastAsia="zh-CN"/>
          </w:rPr>
          <w:t>https://blobtools.readme.io/docs</w:t>
        </w:r>
      </w:hyperlink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Process the genomes and get the mapping results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filter_fasta_by_length.pl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WL_genome.fasta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200 200000 </w:t>
      </w:r>
      <w:bookmarkStart w:id="19" w:name="_Hlk19472408"/>
      <w:r w:rsidRPr="00FA107B">
        <w:rPr>
          <w:rFonts w:ascii="Times New Roman" w:eastAsia="楷体" w:hAnsi="Times New Roman" w:cs="Times New Roman"/>
          <w:kern w:val="2"/>
          <w:lang w:eastAsia="zh-CN"/>
        </w:rPr>
        <w:t>WL_genome_200.fasta</w:t>
      </w:r>
      <w:bookmarkEnd w:id="19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bowtie2-build WL_genome_200.fasta index --threads 8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bowtie2 -p 24 -x index -1 M.wulii_1.fq -2 M.wulii_2.fq -k 1 --very-fast-local -S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out.sam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samtools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view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out.sam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out.bam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Blast against NCBI Nucleotide database using megablast and against UniRef90 using diamond BLASTX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Megablast: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blastn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-task megablast -query </w:t>
      </w:r>
      <w:bookmarkStart w:id="20" w:name="_Hlk19471790"/>
      <w:r w:rsidRPr="00FA107B">
        <w:rPr>
          <w:rFonts w:ascii="Times New Roman" w:eastAsia="楷体" w:hAnsi="Times New Roman" w:cs="Times New Roman"/>
          <w:kern w:val="2"/>
          <w:lang w:eastAsia="zh-CN"/>
        </w:rPr>
        <w:t>WL_genome_200.fasta</w:t>
      </w:r>
      <w:bookmarkEnd w:id="20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-culling_limit 5 -outfmt '6 qseqid sseqid pident length mismatch gapopen qstart qend sstart send evalue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bitscore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stitle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staxids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sscinames sskingdoms'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num_threads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48 -evalue 1e-25 -out assembly_megablast_25.out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Add taxonomy information.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perl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lne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'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 BEGIN{open UT, "&lt;acc2tax_nucl_all.txt" or die </w:t>
      </w:r>
      <w:proofErr w:type="gramStart"/>
      <w:r w:rsidRPr="00FA107B">
        <w:rPr>
          <w:rFonts w:ascii="Times New Roman" w:eastAsia="楷体" w:hAnsi="Times New Roman" w:cs="Times New Roman"/>
          <w:kern w:val="2"/>
          <w:lang w:eastAsia="zh-CN"/>
        </w:rPr>
        <w:t>$!;</w:t>
      </w:r>
      <w:proofErr w:type="gram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while (&lt;UT&gt;) { $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ut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{$2}=$3 if /^(\S+)\t(\S+)\t(\S+)/ } }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 {print "$_\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t$ut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{$1}" if /^\S+\t(\S+)/ and exists $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ut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>{$1}}' \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&lt; assembly_megablast_25.out \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&gt; assembly_megablast_25.out_taxid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Change the result style for Blobtools.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a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wk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-v OFS="\t" -F"\t" '{print $1,$17,$12}' assembly_megablast_25.out_taxid  &gt;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mega.out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Diamond: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diamond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makedb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--in uniref90.aa -d uniref90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lastRenderedPageBreak/>
        <w:t xml:space="preserve">diamond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blastx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-q WL_genome_200.fasta --sensitive -k 20 -c 1 --evalue 1e-10 --threads 48 --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uniref90.dmnd --out assembly_diamond_10.out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Add taxonomy information.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lne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'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 BEGIN{open UT, "&lt;uniref90.taxlist" or die </w:t>
      </w:r>
      <w:proofErr w:type="gramStart"/>
      <w:r w:rsidRPr="00FA107B">
        <w:rPr>
          <w:rFonts w:ascii="Times New Roman" w:eastAsia="等线" w:hAnsi="Times New Roman" w:cs="Times New Roman"/>
          <w:kern w:val="2"/>
          <w:lang w:eastAsia="zh-CN"/>
        </w:rPr>
        <w:t>$!;</w:t>
      </w:r>
      <w:proofErr w:type="gram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while (&lt;UT&gt;) { $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ut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{$1}=$2 if /^(\S+)\t(\S+)$/ } }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 {print "$_\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t$ut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{$1}" if /^\S+\t(\S+)/ and exists $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ut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{$1}}' \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&lt; assembly_diamond_10.out \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&gt; assembly_diamond_10.out_taxid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Change the result style for Blobtools.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awk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-v OFS="\t" -F"\t" '{print $1,$13,$12}' assembly_diamond_10.out_taxid  &gt;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diamond.out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Process above results by the blobtools script to annotate each scaffold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Sort the blast results.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cat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mega.out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diamond.out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blast.out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sort_blast_by_query_name.pl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blast.out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sorted_output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blast.out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Create blob database.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python2.7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blobtools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create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WL_genome_200.fasta -b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out.bam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-t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blast.out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-o M.wulii_1_blob --names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names.dmp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--nodes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nodes.dmp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Process the blob database.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python2.7</w:t>
      </w:r>
      <w:proofErr w:type="gramStart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..</w:t>
      </w:r>
      <w:proofErr w:type="gramEnd"/>
      <w:r w:rsidRPr="00FA107B">
        <w:rPr>
          <w:rFonts w:ascii="Times New Roman" w:eastAsia="等线" w:hAnsi="Times New Roman" w:cs="Times New Roman"/>
          <w:kern w:val="2"/>
          <w:lang w:eastAsia="zh-CN"/>
        </w:rPr>
        <w:t>/blobtools view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M.wulii_1_blob.blobDB.json -o ./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Visualize the annotation results into Taxon-Annotated-Gc-Coverage plot (TAGC)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python2.7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blobtools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blobplot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M.wulii_1_blob.blobDB.json -o ./ --format pdf --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colours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colours.txt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Potential contamination is inspected manually and compared against NCBI Nucleotide database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lastRenderedPageBreak/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Reformat the result.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format.sh &gt; result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Inspect scaffolds with a bit-score ≥200.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blob_result_seq_extract.pl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M.wulii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_1_blob.blobDB.table.txt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Extract potential contamination sequences.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extract_seq_from_fasta.pl </w:t>
      </w:r>
      <w:bookmarkStart w:id="21" w:name="_Hlk19474036"/>
      <w:r w:rsidRPr="00FA107B">
        <w:rPr>
          <w:rFonts w:ascii="Times New Roman" w:eastAsia="等线" w:hAnsi="Times New Roman" w:cs="Times New Roman"/>
          <w:kern w:val="2"/>
          <w:lang w:eastAsia="zh-CN"/>
        </w:rPr>
        <w:t>WL_genome_200.fasta</w:t>
      </w:r>
      <w:bookmarkEnd w:id="21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seq_for_blast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extracted.fasta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contam_candidate.fa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Blast nt database.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blastn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contam_candidate.fa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nt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-evalue 1e-5 -max_target_seqs 20 -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num_threads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24 -outfmt "6 qseqid sseqid pident length mismatch gapopen qstart qend sstart send evalue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bitscore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stitle frames sscinames sskingdoms" -out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nt_result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Add taxonomy information.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export LANG=C; export LC_ALL=C; sort -k1,1 -k12,12gr -k11,11g -k3,3gr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nt_result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| sort -u -k1,1 --merge &gt;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bestHits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cat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bestHits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| cut -f2 &gt; acc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-p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-e 's/\.(\d)//g' acc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acc2tax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acc -o result -d accession2taxid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Extract contamination sequences according to custom</w:t>
      </w:r>
      <w:r w:rsidR="00EC146D">
        <w:rPr>
          <w:rFonts w:ascii="Times New Roman" w:eastAsia="等线" w:hAnsi="Times New Roman" w:cs="Times New Roman"/>
          <w:kern w:val="2"/>
          <w:lang w:eastAsia="zh-CN"/>
        </w:rPr>
        <w:t>iz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ed key words and get the accession number.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Teleostomi_Bacteria_extract.pl result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Get the contamination sequence header (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final_contam_header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) according to the accession number.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cat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bestHits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| cut -f1,2 &gt; header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-p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-e 's/\.(\d)//g' header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get_contam_from_accesion.pl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contam_accession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header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9244EA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Also add sequences whose bam0 lower than 20 (seq_remove_by_bam0) to removal lists.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another_blob_result_seq_extract.pl M.wulii_1_blob.blobDB.table.txt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cat seq_remove_by_bam0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final_contam_header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true_bad_list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lastRenderedPageBreak/>
        <w:t xml:space="preserve">remove_duplicate.pl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true_bad_list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duplicate_remove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true_bad_list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3.7 Remove contamination in genomes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remove_contaminant_by_ID.pl WL_genome_200.fasta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true_bad_list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survive.fasta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</w:pPr>
      <w:bookmarkStart w:id="22" w:name="_Hlk40097313"/>
      <w:r w:rsidRPr="00FA107B"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  <w:t>4. Genome gene prediction</w:t>
      </w:r>
      <w:bookmarkEnd w:id="22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 xml:space="preserve">4.1 GeneMark-ET provides </w:t>
      </w:r>
      <w:bookmarkStart w:id="23" w:name="_Hlk40098244"/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species HMM file</w:t>
      </w:r>
      <w:bookmarkEnd w:id="23"/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 xml:space="preserve"> to </w:t>
      </w:r>
      <w:bookmarkStart w:id="24" w:name="_Hlk19476314"/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Augustus</w:t>
      </w:r>
      <w:bookmarkEnd w:id="24"/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 xml:space="preserve"> for training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Map transcriptome reads to genome.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tophat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-o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TophatOutput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-p 4 --no-novel-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juncs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~/transcriptome/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myxobolus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carp_remov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/index/genome ~/transcriptome/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myxobolus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/processing/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combinedF.fastq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~/transcriptome/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myxobolus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/processing/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combinedR.fastq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 w:rsidR="003D4A4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Make hints.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bet_to_gff.pl --bed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junctions.bed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introns.gff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--label tophat2 --seq genome.fasta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gmes_petap.pl --sequence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--ET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introns.gff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et_score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10 --cores 4 --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min_contig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2000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/opt/biosoft/PASApipeline-2.0.2/misc_utilities/gtf_to_gff3_format.pl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genemark.gtf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&gt; genemark.gff3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3D4A43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Filter good models from GeneMark-ET results.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f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ilterGenemark.pl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genemark.gtf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introns.gff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/opt/biosoft/PASApipeline-2.0.2/misc_utilities/gtf_to_gff3_format.pl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genemark.f.good.gtf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&gt;genemark.f.good.gff3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mv genemark.f.good.gff3 best_candidates.gff3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490031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Extract protein sequences.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/opt/biosoft/EVidenceModeler-1.1.1/EvmUtils/gff3_file_to_proteins.pl best_candidates.gff3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prot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best_candidates.fasta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lastRenderedPageBreak/>
        <w:t xml:space="preserve">remove_redundant_high_identity_genes.pl best_candidates.gff3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best_candidates.fasta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4 0.70 &gt; best_candidates.lowIdentity.gff3 2&gt; remove_redundant_high_identity_genes.log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best_candidates.lowIdentity.gff3 can be used for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augustus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training.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b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b/>
          <w:kern w:val="2"/>
          <w:lang w:eastAsia="zh-CN"/>
        </w:rPr>
        <w:t>4.2 Run Augustus gene prediction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3D4A43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Change the style.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gff2gbSmallDNA.pl best_candidates.lowIdentity.gff3 genome.fasta 800 </w:t>
      </w:r>
      <w:bookmarkStart w:id="25" w:name="_Hlk19515253"/>
      <w:r w:rsidRPr="00FA107B">
        <w:rPr>
          <w:rFonts w:ascii="Times New Roman" w:eastAsia="等线" w:hAnsi="Times New Roman" w:cs="Times New Roman"/>
          <w:kern w:val="2"/>
          <w:lang w:eastAsia="zh-CN"/>
        </w:rPr>
        <w:t>genes.raw.gb</w:t>
      </w:r>
      <w:bookmarkEnd w:id="25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3D4A43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Remove the bad models in genes.raw.gb.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new_species.pl --species=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for_bad_genes_removing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etraining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--species=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for_bad_genes_removing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stopCodonExcludedFromCDS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=false genes.raw.gb 2&gt;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train.err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cat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train.err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|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-pe 's/.*in sequence (\S+): .*/$1/' &gt;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badgenes.lst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filterGenes.pl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badgenes.lst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genes.raw.gb &gt; genes.gb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bookmarkStart w:id="26" w:name="_Hlk19515964"/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C1497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First training with training set.</w:t>
      </w:r>
    </w:p>
    <w:bookmarkEnd w:id="26"/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randomSplit.pl genes.gb 100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new_species.pl --species=</w:t>
      </w:r>
      <w:bookmarkStart w:id="27" w:name="_Hlk19515578"/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myxobolus_wulii</w:t>
      </w:r>
      <w:bookmarkEnd w:id="27"/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etraining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--species=</w:t>
      </w:r>
      <w:bookmarkStart w:id="28" w:name="_Hlk19515838"/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myxobolus_wulii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bookmarkEnd w:id="28"/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genes.gb.train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train.out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C1497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First gene prediction with test set.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augustus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--species=</w:t>
      </w:r>
      <w:bookmarkStart w:id="29" w:name="_Hlk19515913"/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myxobolus_wulii</w:t>
      </w:r>
      <w:bookmarkEnd w:id="29"/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genes.gb.test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| tee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firsttest.out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C1497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Optimize the parameters.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optimize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_augustus.pl --species=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myxobolus_wulii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cpus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=8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genes.gb.train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C1497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Second training with training set.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etraining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--species=</w:t>
      </w:r>
      <w:bookmarkStart w:id="30" w:name="_Hlk19516528"/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myxobolus_wulii</w:t>
      </w:r>
      <w:bookmarkEnd w:id="30"/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genes.gb.train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C1497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Second gene prediction with test set.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augustus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--species=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myxobolus_wulii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genes.gb.test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| tee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secondtest.out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C1497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Mask genome with </w:t>
      </w:r>
      <w:bookmarkStart w:id="31" w:name="_Hlk39942386"/>
      <w:bookmarkStart w:id="32" w:name="_Hlk19518591"/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RepeatMasker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bookmarkEnd w:id="31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and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RepeatModeler</w:t>
      </w:r>
      <w:bookmarkEnd w:id="32"/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>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mkdir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bookmarkStart w:id="33" w:name="_Hlk19518416"/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repeatMasker</w:t>
      </w:r>
      <w:bookmarkEnd w:id="33"/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cd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repeatMasker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lastRenderedPageBreak/>
        <w:t>fasta_no_blank.pl genome.fasta &gt; genome2.fasta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rm genome.fasta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mv genome2.fasta genome.fasta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RepeatMasker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-pa 24 -e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ncbi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-species cnidaria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dir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repeatMasker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cd</w:t>
      </w:r>
      <w:proofErr w:type="gramStart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..</w:t>
      </w:r>
      <w:proofErr w:type="gram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mkdir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repeatModeler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cd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repeatModeler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/opt/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biosoft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RepeatModeler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BuildDatabase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-name wulii -engine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ncbi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/opt/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biosoft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RepeatModeler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RepeatModeler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-database wulii -pa 8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/opt/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biosoft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RepeatMasker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RepeatMasker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-pa 4 -e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ncbi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-lib RM_37443.MonJan231456212017/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consensi.fa.classified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dir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./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C1497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Combine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RepeatMasker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and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RepeatModeler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results.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c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d</w:t>
      </w:r>
      <w:proofErr w:type="gramStart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..</w:t>
      </w:r>
      <w:proofErr w:type="gram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bookmarkStart w:id="34" w:name="_Hlk19735002"/>
      <w:r w:rsidRPr="00FA107B">
        <w:rPr>
          <w:rFonts w:ascii="Times New Roman" w:eastAsia="等线" w:hAnsi="Times New Roman" w:cs="Times New Roman"/>
          <w:kern w:val="2"/>
          <w:lang w:eastAsia="zh-CN"/>
        </w:rPr>
        <w:t>merge_repeatMasker_out.pl</w:t>
      </w:r>
      <w:bookmarkEnd w:id="34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repeatMasker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genome.fasta.out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repeatModeler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genome.fasta.out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genome.repeat.stats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maskedByGff.pl genome.repe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at.gff3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hardmaskN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genome.hardmaskN.fasta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C1497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Map RNA-seq reads to masked genome.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mv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genome.hardmaskN.fasta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genome_db.fa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bowtie2-build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genome_db.fa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genome_db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--threads 8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tophat2 -N 3 --read-edit-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dist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3 -p 32 -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20 -I 4000 --min-segment-intron 20 --max-segment-intron 4000 --min-coverage-intron 20 --max-coverage-intron 4000 --coverage-search --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microexon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-search -o result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genome_db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M.wulii_1_fixed.fastq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M.wulii_2_fixed.fastq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C1497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Make RNA-seq hints.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bam2hints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--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intronsonly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--in=result/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accepted_hits.bam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--out=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hints.gff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C14974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Formal gene prediction.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aug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ustus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--species=myxobolus_wulii_1 --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extrinsicCfgFile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=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extrinsic.cfg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--alternatives-from-evidence=true --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allow_hinted_splicesites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=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atac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hintsfile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=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hints.gff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--gff3=on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lastRenderedPageBreak/>
        <w:t>aug.gff3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-p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-e 's/\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ttranscript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>\t/\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tmRN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A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>\t/' aug.gff3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b/>
          <w:kern w:val="2"/>
          <w:lang w:eastAsia="zh-CN"/>
        </w:rPr>
        <w:t xml:space="preserve">4.3 </w:t>
      </w: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 xml:space="preserve">GeneMark-ET provides species HMM file to SNAP for training 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1D76D5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Use some functions in Maker.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maker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2zff genemark.gff3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extract_h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eader_for_snap.pl </w:t>
      </w: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genome.dna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1D76D5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Establish index.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_GB2312" w:hAnsi="Times New Roman" w:cs="Times New Roman"/>
          <w:kern w:val="2"/>
          <w:lang w:eastAsia="zh-CN"/>
        </w:rPr>
        <w:t>fastaindex</w:t>
      </w:r>
      <w:proofErr w:type="spellEnd"/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genome.idx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fastafetch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-f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genome.idx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Fq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&lt;(sort -u header) &gt; out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mv out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genome.dna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 w:rsidR="001D76D5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Breakdown the genome.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fathom -cat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egorize 1000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genome.ann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genome.dna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fathom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uni.ann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uni.dna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-export 1000 -plus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mkdir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params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cd params/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forge ../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export.ann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../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export.dna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cd</w:t>
      </w:r>
      <w:proofErr w:type="gramStart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..</w:t>
      </w:r>
      <w:proofErr w:type="gram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hmm-assembler.pl speci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es params/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species.hmm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1D76D5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SNAP training finish.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b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 xml:space="preserve">4.4 </w:t>
      </w:r>
      <w:r w:rsidRPr="00FA107B">
        <w:rPr>
          <w:rFonts w:ascii="Times New Roman" w:eastAsia="楷体_GB2312" w:hAnsi="Times New Roman" w:cs="Times New Roman"/>
          <w:b/>
          <w:kern w:val="2"/>
          <w:lang w:eastAsia="zh-CN"/>
        </w:rPr>
        <w:t>Run SNAP gene prediction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snap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spe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cies.hmm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-quiet &gt;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snap.gff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snap2gff3.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snap.gff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snap_ture.gff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4.5 Homology-based gene prediction by Genewise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1D76D5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Prepare non-redundant close-related proteins.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lastRenderedPageBreak/>
        <w:t xml:space="preserve">rename_fasta_by_numeber.pl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all_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cdhit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.fa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bookmarkStart w:id="35" w:name="_Hlk40100667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1D76D5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Start the annotation.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/opt/biosoft/homolog_genewise/homolog_genewise.pl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rename_all.fasta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genome.hardmaskN.fasta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8 0.1 1e-9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1D76D5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Filter the result.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/opt/biosoft/homolog_genewise/genewise_filter.pl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genewise.gff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genome.hardmaskN.fasta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15 90 1 1e-6 0.30 4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genewise.filter.gff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2&gt;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genewise.filter.stats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1D76D5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Evaluate the completeness of predicted genes and filter the sequences containing stop codons.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/opt/biosoft/homolog_genewise/genewise2EVM_input.pl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genewise.filter.gff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genome.hardmaskN.fasta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filterMiddleStopCodon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=yes &gt; evm_protein_alignment.gff3 2&gt; genewise_gene_models_completeness_check.txt</w:t>
      </w:r>
      <w:bookmarkEnd w:id="35"/>
    </w:p>
    <w:p w:rsidR="00FA107B" w:rsidRDefault="006E4A13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># Process the output style</w:t>
      </w:r>
    </w:p>
    <w:p w:rsidR="006E4A13" w:rsidRPr="006E4A13" w:rsidRDefault="006E4A13" w:rsidP="006E4A1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's/^#.*//; s/^\s*$//' </w:t>
      </w:r>
      <w:proofErr w:type="spellStart"/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>genewise.gff</w:t>
      </w:r>
      <w:proofErr w:type="spellEnd"/>
    </w:p>
    <w:p w:rsidR="006E4A13" w:rsidRPr="006E4A13" w:rsidRDefault="006E4A13" w:rsidP="006E4A1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make_evm_recognize_gff.pl </w:t>
      </w:r>
      <w:proofErr w:type="spellStart"/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>genewise.gff</w:t>
      </w:r>
      <w:proofErr w:type="spellEnd"/>
    </w:p>
    <w:p w:rsidR="006E4A13" w:rsidRDefault="006E4A13" w:rsidP="006E4A1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>/opt/biosoft/EVidenceModeler-1.1.1/EvmUtils/misc/SNAP_to_GFF3.pl evm_wise.gff3 &gt; final_evm_wise.gff3</w:t>
      </w:r>
    </w:p>
    <w:p w:rsidR="006E4A13" w:rsidRPr="00FA107B" w:rsidRDefault="006E4A13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 xml:space="preserve">4.6 </w:t>
      </w:r>
      <w:bookmarkStart w:id="36" w:name="_Hlk40098792"/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Gene prediction by PASA</w:t>
      </w:r>
      <w:bookmarkEnd w:id="36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bookmarkStart w:id="37" w:name="_Hlk40098872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1D76D5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Prepare the transcriptome file.</w:t>
      </w:r>
      <w:bookmarkEnd w:id="37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'while (&lt;&gt;) { print "$1\n" if /&gt;(\S+)/ }' /home/train/00.incipient_data/data_for_gene_prediction_and_RNA-seq/Trinity.fasta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tdn.accs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1D76D5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End-trimming of the transcriptome.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seqclean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Trinity.fasta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-v /opt/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biosoft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/PASApipeline-2.0.2/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seqclean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UniVec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bookmarkStart w:id="38" w:name="_Hlk40098939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1D76D5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Produce config file.</w:t>
      </w:r>
      <w:bookmarkEnd w:id="38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cp /opt/biosoft/PASApipeline-2.0.2/pasa_conf/pasa.alignAssembly.Template.txt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alignAssembly.config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DATE=`date +%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Y%m%e%k%M%S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|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-pe 's/\s+//'`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echo "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's/MYSQLDB=.*/MYSQLDB=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pasa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_$DATE/'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alignAssembly.config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" |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sh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bookmarkStart w:id="39" w:name="_Hlk40098971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Produce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mysql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databases and tables.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lastRenderedPageBreak/>
        <w:t xml:space="preserve">/opt/biosoft/PASApipeline-2.0.2/scripts/create_mysql_cdnaassembly_db.dbi -r -c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alignAssembly.config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-S /opt/biosoft/PASApipeline-2.0.2/schema/cdna_alignment_mysqlschema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Start mapping transcripts.</w:t>
      </w:r>
    </w:p>
    <w:bookmarkEnd w:id="39"/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/opt/biosoft/PASApipeline-2.0.2/scripts/Launch_PASA_pipeline.pl -c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alignAssembly.config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-R -g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-t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Trinity.fasta.clean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-T -u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Trinity.fasta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--ALIGNERS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gmap,blat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--CPU 8 --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stringent_alignment_overlap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30.0 --TDN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tdn.accs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--MAX_INTRON_LENGTH 20000 --TRANSDECODER &amp;&gt; pasa.log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This will produce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pasa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_*.pasa_assemblies.gff3 for downstream analyses.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4.7 Combine above gff3 file by EVM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Augustus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file.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/opt/biosoft/EVidenceModeler-1.1.1/EvmUtils/misc/augustus_GFF3_to_EVM_GFF3.pl aug.gff3 &gt; evm_augustus.gff3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's/^#.*//; s/^\s*$//' evm_augustus.gff3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gff3_gene_prediction_file_validator.pl evm_augustus.gff3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Genemar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-ET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file.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ln -s ../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genemark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-et/genemark.gff3 evm_genemark-et.gff3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gff3_gene_prediction_file_validator.pl evm_genemark-et.gff3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Snap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file.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Change the style.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/opt/biosoft/EVidenceModeler-1.1.1/EvmUtils/misc/SNAP_output_to_gff3.pl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snap.zff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&gt; snap.gff3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gff3_gene_prediction_file_validator.pl snap.gff3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's/^(\S+)\t(\.)\t/$1\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tSNAP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\t/g' snap.gff3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PASA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file.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cp ../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new_pasa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pasa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*.pasa_assemblies.gff3 ./transcript_alignments.gff3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's/\t\S+/\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tpasa_transcript_alignments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/' transcript_alignments.gff3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gff3_gene_prediction_file_validator.pl transcript_alignments.gff3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lastRenderedPageBreak/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Genewise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file.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ln -s ../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genewise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/wise/evm_protein_alignment.gff3 ./protein_alignments.gff3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gff3_gene_prediction_file_validator.pl protein_alignments.gff3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cat evm_augustus.gff3 evm_genemark-et.gff3 snap.gff3 |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-pe 's/^#.*//; s/^\s*$//' &gt; gene_predictions.gff3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Create weights file.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echo -e "ABINITIO_PREDICTION\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tAugustus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\t6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ABINITIO_PREDICTION\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tSNAP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\t2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ABINITIO_PREDICTION\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tGeneMark.hmm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\t1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PROTEIN\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tGeneWise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\t5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TRANSCRIPT\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tpasa_transcript_alignments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\t10" &gt; weights.txt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Split the data.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partition_EVM_inputs.pl --genome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gene_predictions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gene_predictions.gff3 --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protein_alignments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protein_alignments.gff3 --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transcript_alignments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transcript_alignments.gff3 --repeats genome.repeat.gff3 --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segmentSize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500000 --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overlapSize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10000 --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partition_listing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partitions_list.out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Create and run commands.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write_EVM_commands.pl --genome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gene_predictions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gene_predictions.gff3 --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protein_alignments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protein_alignments.gff3 --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transcript_alignments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transcript_alignments.gff3 --repeats genome.repeat.gff3  --weights `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pwd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`/weights.txt --partitions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partitions_list.out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output_file_name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evm.out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commands.list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ParaFly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-c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commands.list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-CPU 4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Combine the results and reformat to gff3.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recombine_EVM_partial_outputs.pl --partitions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partitions_list.out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output_file_name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evm.out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convert_EVM_outputs_to_GFF3.pl --partitions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partitions_list.out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output_file_name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evm.out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--genome genome.fasta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find . -regex ".*evm.out.gff3" -exec cat {} \; &gt; EVM.all.gff3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Extract proteins from gff3.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lastRenderedPageBreak/>
        <w:t>/opt/biosoft/EVidenceModeler-1.1.1/EvmUtils/gff3_file_to_proteins.pl EVM.all.gff3 ../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evm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prot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genome_protein.fasta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</w:pPr>
      <w:r w:rsidRPr="00FA107B"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  <w:t>5. Transcriptome gene prediction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bookmarkStart w:id="40" w:name="_Hlk40101181"/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 xml:space="preserve">5.1 </w:t>
      </w:r>
      <w:bookmarkStart w:id="41" w:name="_Hlk19539668"/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De novo prediction by</w:t>
      </w:r>
      <w:bookmarkEnd w:id="41"/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 xml:space="preserve"> </w:t>
      </w:r>
      <w:bookmarkStart w:id="42" w:name="_Hlk39942424"/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TransDecoder</w:t>
      </w:r>
      <w:bookmarkEnd w:id="40"/>
      <w:bookmarkEnd w:id="42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bookmarkStart w:id="43" w:name="_Hlk40101343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Predict ORF.</w:t>
      </w:r>
      <w:bookmarkEnd w:id="43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TransDecoder.LongOrfs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-t </w:t>
      </w:r>
      <w:bookmarkStart w:id="44" w:name="_Hlk19542774"/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WL_second_all_filter_Unigene.fasta</w:t>
      </w:r>
      <w:bookmarkEnd w:id="44"/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-m 20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TransDecoder.Predict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-t </w:t>
      </w:r>
      <w:bookmarkStart w:id="45" w:name="_Hlk19542861"/>
      <w:bookmarkStart w:id="46" w:name="_Hlk19544268"/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WL_second_all_filter_Unigene</w:t>
      </w:r>
      <w:bookmarkEnd w:id="45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.fasta</w:t>
      </w:r>
      <w:bookmarkEnd w:id="46"/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cpu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12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Get the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Transdecoder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result </w:t>
      </w:r>
      <w:bookmarkStart w:id="47" w:name="_Hlk19543022"/>
      <w:bookmarkStart w:id="48" w:name="_Hlk19560818"/>
      <w:bookmarkStart w:id="49" w:name="_Hlk19559761"/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WL_second_all_filter_Unigene</w:t>
      </w:r>
      <w:bookmarkEnd w:id="47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.fasta</w:t>
      </w:r>
      <w:bookmarkEnd w:id="48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.transdecoder.pep</w:t>
      </w:r>
      <w:bookmarkEnd w:id="49"/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bookmarkStart w:id="50" w:name="_Hlk40101207"/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5.2 De novo prediction by GeneMarkS-T</w:t>
      </w:r>
      <w:bookmarkEnd w:id="50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/opt/biosoft/GeneMarkS-T/gmst.pl --output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M.wulii_gmst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fnn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faa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-clean 1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WL_second_all_filter_Unigene.fasta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Get the GeneMarkS-T result</w:t>
      </w:r>
      <w:bookmarkStart w:id="51" w:name="_Hlk19559772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M.wulii_gmst.fasta</w:t>
      </w:r>
      <w:bookmarkEnd w:id="51"/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bookmarkStart w:id="52" w:name="_Hlk40101229"/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5.3 Homolog-based prediction by Hercules (https://github.com/qingxiangguo/hercules-v.1.0)</w:t>
      </w:r>
      <w:bookmarkEnd w:id="52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Blast transcriptome with nr, swiss, egg and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kog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database.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blastx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WL_second_all_filter_Unigene.fasta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db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nr -max_target_seqs 20 -out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nr_result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-evalue 1e-5 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num_threads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48 -outfmt "6 qseqid sseqid pident length mismatch gapopen qstart qend sstart send evalue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bitscore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stitle frames sscinames sskingdoms"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blastx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WL_second_all_filter_Unigene.fasta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db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kog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-max_target_seqs 20 -out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kog_result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-evalue 1e-5 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num_threads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48 -outfmt "6 qseqid sseqid pident length mismatch gapopen qstart qend sstart send evalue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bitscore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stitle frames sscinames sskingdoms"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blastx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WL_second_all_filter_Unigene.fasta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db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swiss -max_target_seqs 20 -out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swiss_result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-evalue 1e-5 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num_threads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48 -outfmt "6 qseqid sseqid pident length mismatch gapopen qstart qend sstart send evalue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bitscore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stitle frames sscinames sskingdoms"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blastx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WL_second_all_filter_Unigene.fasta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db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eggnog -max_target_seqs 20 -out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eggnog_result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-evalue 1e-5 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num_threads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48 -outfmt "6 qseqid sseqid pident length mismatch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lastRenderedPageBreak/>
        <w:t xml:space="preserve">gapopen qstart qend sstart send evalue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bitscore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stitle frames sscinames sskingdoms"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340B3C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Process blast results.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for next in $(cut -f1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nr_result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| sort -u); do grep -w -m 20 "$next"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nr_result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; done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tmp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sort_blast_by_query_name.pl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tmp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sorted_output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nr | rm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tmp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for next in $(cut -f1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eggnog_result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| sort -u); do grep -w -m 20 "$next"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eggnog_result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; done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tmp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sort_blast_by_query_name.pl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tmp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sorted_output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eggnog | rm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tmp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for next in $(cut -f1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swiss_result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| sort -u); do grep -w -m 20 "$next"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swiss_result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; done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tmp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sort_blast_by_query_name.pl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tmp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sorted_output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swiss | rm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tmp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for next in $(cut -f1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kog_result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| sort -u); do grep -w -m 20 "$next"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kog_result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; done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tmp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sort_blast_by_query_name.pl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tmp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sorted_output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kog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| rm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tmp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hercules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nr swiss egg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kog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612090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Hercules requires the installation of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anvi’o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for details, see </w:t>
      </w:r>
      <w:r w:rsidRPr="00765B14">
        <w:rPr>
          <w:rFonts w:ascii="Times New Roman" w:eastAsia="等线" w:hAnsi="Times New Roman" w:cs="Times New Roman"/>
          <w:kern w:val="2"/>
          <w:lang w:eastAsia="zh-CN"/>
        </w:rPr>
        <w:t>https://github.com/merenlab/anvio/releases/v5.5.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Hercules will combine blast results from different databases with custom</w:t>
      </w:r>
      <w:r w:rsidR="00EC146D">
        <w:rPr>
          <w:rFonts w:ascii="Times New Roman" w:eastAsia="等线" w:hAnsi="Times New Roman" w:cs="Times New Roman"/>
          <w:color w:val="000000"/>
          <w:kern w:val="2"/>
          <w:lang w:eastAsia="zh-CN"/>
        </w:rPr>
        <w:t>iz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ed priority and produce a gene-call file which can be fed into Anvi'o.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anvi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-gen-contigs-database -f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contigs.fa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-o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contigs.db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--external-gene-calls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gene_call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612090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Get the proteins.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anvi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-get-aa-sequences-for-gene-calls -c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contigs.db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-o </w:t>
      </w:r>
      <w:bookmarkStart w:id="53" w:name="_Hlk19559784"/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homolog.fa</w:t>
      </w:r>
      <w:bookmarkEnd w:id="53"/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bookmarkStart w:id="54" w:name="_Hlk40101243"/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5.4 Six-frame translation</w:t>
      </w:r>
      <w:bookmarkEnd w:id="54"/>
    </w:p>
    <w:p w:rsid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bookmarkStart w:id="55" w:name="_Hlk40118633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Those transcripts that </w:t>
      </w:r>
      <w:bookmarkStart w:id="56" w:name="_Hlk40118948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were translated neither by de novo nor homolog-based method</w:t>
      </w:r>
      <w:bookmarkEnd w:id="56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are translated into amino acid sequences using the Transeq script from the </w:t>
      </w:r>
      <w:bookmarkStart w:id="57" w:name="_Hlk39942442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EMBOSS</w:t>
      </w:r>
      <w:bookmarkEnd w:id="57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.</w:t>
      </w:r>
      <w:bookmarkEnd w:id="55"/>
    </w:p>
    <w:p w:rsidR="00994077" w:rsidRDefault="00994077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lastRenderedPageBreak/>
        <w:t xml:space="preserve"># Get those sequences that </w:t>
      </w:r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were translated neither by de novo nor homolog-based method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>.</w:t>
      </w:r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cp</w:t>
      </w:r>
      <w:proofErr w:type="gram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..</w:t>
      </w:r>
      <w:proofErr w:type="gram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/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trans_homolog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/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gene_call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./</w:t>
      </w:r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grep "&gt;" ../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trans_denovo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M.wulii_</w:t>
      </w:r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gmst.faa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&gt;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gmst</w:t>
      </w:r>
      <w:proofErr w:type="spellEnd"/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grep "&gt;" ../trans_denovo/WL_second_all_filter_Unigene.fasta.transdecoder.pep &gt;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transdecoder</w:t>
      </w:r>
      <w:proofErr w:type="spellEnd"/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cat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gene_call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| cut -f2 &gt;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gene_call_header</w:t>
      </w:r>
      <w:proofErr w:type="spellEnd"/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"s/\s.*//"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transdecoder</w:t>
      </w:r>
      <w:proofErr w:type="spellEnd"/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"s/&gt;Gene.\d+:://"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transdecoder</w:t>
      </w:r>
      <w:proofErr w:type="spellEnd"/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"s</w:t>
      </w:r>
      <w:proofErr w:type="gram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/:.</w:t>
      </w:r>
      <w:proofErr w:type="gram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*//"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transdecoder</w:t>
      </w:r>
      <w:proofErr w:type="spellEnd"/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"s/\s.*//"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gmst</w:t>
      </w:r>
      <w:proofErr w:type="spellEnd"/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"s/&gt;//"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gmst</w:t>
      </w:r>
      <w:proofErr w:type="spellEnd"/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cat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gene_call_header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gmst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transdecoder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&gt;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annotation_list</w:t>
      </w:r>
      <w:proofErr w:type="spellEnd"/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remove_duplicate.pl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annotation_list</w:t>
      </w:r>
      <w:proofErr w:type="spellEnd"/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rm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annotation_list</w:t>
      </w:r>
      <w:proofErr w:type="spellEnd"/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mv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duplicate_remove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annotation_list</w:t>
      </w:r>
      <w:proofErr w:type="spellEnd"/>
    </w:p>
    <w:p w:rsidR="00994077" w:rsidRP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remove_contaminant_by_ID.pl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WL_second_all_filter_Unigene.fasta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annotation_list</w:t>
      </w:r>
      <w:proofErr w:type="spellEnd"/>
    </w:p>
    <w:p w:rsidR="00994077" w:rsidRDefault="00994077" w:rsidP="00994077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mv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survive.fasta</w:t>
      </w:r>
      <w:proofErr w:type="spellEnd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994077">
        <w:rPr>
          <w:rFonts w:ascii="Times New Roman" w:eastAsia="等线" w:hAnsi="Times New Roman" w:cs="Times New Roman"/>
          <w:color w:val="000000"/>
          <w:kern w:val="2"/>
          <w:lang w:eastAsia="zh-CN"/>
        </w:rPr>
        <w:t>trans_left.fasta</w:t>
      </w:r>
      <w:proofErr w:type="spellEnd"/>
    </w:p>
    <w:p w:rsidR="00994077" w:rsidRPr="00FA107B" w:rsidRDefault="00994077" w:rsidP="0099407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bookmarkStart w:id="58" w:name="_Hlk40119164"/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># Six-frame translation using EMBOSS.</w:t>
      </w:r>
      <w:bookmarkEnd w:id="58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transeq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-sequence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trans_left.fasta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outseq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out -frame 6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flat_the_fasta_seq.pl out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rm out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Collect the amino acid sequence between stop codons (represented by *) and discard the sequence contained ambiguous amino acids (represented by X) or its total length is less than 30.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get_seq_between_asterisk.pl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flated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30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between_asterisk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trans_left.pep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</w:pPr>
      <w:bookmarkStart w:id="59" w:name="_Hlk40119236"/>
      <w:r w:rsidRPr="00FA107B"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  <w:t>6. Combine all the proteins predicted from genomes and transcriptomes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6.1 Collect all predicted proteins</w:t>
      </w:r>
    </w:p>
    <w:bookmarkEnd w:id="59"/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cat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genome_protein.fasta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WL_second_all_filter_Unigene.fasta.transdecoder.pep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M.wulii_gmst.fasta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homolog.fa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trans_left.pep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all.fasta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6.2 Remove redundancy and filter by length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cd-hit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all.fasta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-o </w:t>
      </w:r>
      <w:bookmarkStart w:id="60" w:name="_Hlk19560228"/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all_cdhit.fasta</w:t>
      </w:r>
      <w:bookmarkEnd w:id="60"/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-c 1 -T 4 -M 0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filter_fasta_by_length.pl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all_cdhit.fasta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30 1000000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filtered.fasta</w:t>
      </w:r>
      <w:proofErr w:type="spellEnd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6.</w:t>
      </w:r>
      <w:bookmarkStart w:id="61" w:name="_Hlk40119634"/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3 Give name tag to CCPRD</w:t>
      </w:r>
      <w:bookmarkEnd w:id="61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replace_fasta_header_by_number.pl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filtered.fasta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WL_MC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bookmarkStart w:id="62" w:name="_Hlk40119649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ordered.fasta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CCPRD</w:t>
      </w:r>
      <w:bookmarkEnd w:id="62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612090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Get the CCPRD here.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</w:pPr>
      <w:r w:rsidRPr="00FA107B"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  <w:t>7. Create alternative databases for comparison</w:t>
      </w:r>
    </w:p>
    <w:p w:rsidR="00FA107B" w:rsidRPr="00FA107B" w:rsidRDefault="00FA107B" w:rsidP="00FA107B">
      <w:pPr>
        <w:widowControl w:val="0"/>
        <w:spacing w:line="360" w:lineRule="auto"/>
        <w:ind w:left="357" w:hanging="357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7.1 Transcriptome six-frame translation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transeq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-sequence </w:t>
      </w:r>
      <w:bookmarkStart w:id="63" w:name="_Hlk19561079"/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WL_second_all_filter_Unigene.fasta</w:t>
      </w:r>
      <w:bookmarkEnd w:id="63"/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outseq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out -frame 6 -clean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remove_no_end_asterisks.pl out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flat_the_fasta_seq.pl out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rm out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get_seq_between_asterisk.pl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flated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30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cd-hit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between_asterisk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-o out -c 1 -M 160000 -T 8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replace_fasta_header_by_number.pl out WL_T6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ordered.fasta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trans_6_frame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bookmarkStart w:id="64" w:name="_Hlk40119827"/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7.2 Genome and transcriptome six-frame translation</w:t>
      </w:r>
      <w:bookmarkEnd w:id="64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cat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WL_second_all_filter_Unigene.fasta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all.fasta</w:t>
      </w:r>
      <w:proofErr w:type="spellEnd"/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transeq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-sequence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all.fasta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outseq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out -frame 6 -clean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remove_no_end_asterisks.pl out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flat_the_fasta_seq.pl out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lastRenderedPageBreak/>
        <w:t>rm out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get_seq_between_asterisk.pl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flated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30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cd-hit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between_asterisk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-o out -c 1 -M 160000 -T 8</w:t>
      </w:r>
    </w:p>
    <w:p w:rsidR="00FA107B" w:rsidRPr="00FA107B" w:rsidRDefault="00FA107B" w:rsidP="00FA107B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replace_fasta_header_by_number.pl out WL_A6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bookmarkStart w:id="65" w:name="_Hlk40120106"/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7.3 CCPRD + contaminants</w:t>
      </w:r>
      <w:bookmarkEnd w:id="65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612090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Add </w:t>
      </w:r>
      <w:r w:rsidR="00587C57">
        <w:rPr>
          <w:rFonts w:ascii="Times New Roman" w:eastAsia="等线" w:hAnsi="Times New Roman" w:cs="Times New Roman" w:hint="eastAsia"/>
          <w:color w:val="000000"/>
          <w:kern w:val="2"/>
          <w:lang w:eastAsia="zh-CN"/>
        </w:rPr>
        <w:t>artificial</w:t>
      </w:r>
      <w:r w:rsidR="00587C57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host and bacteria sequences to CCPRD, </w:t>
      </w:r>
      <w:bookmarkStart w:id="66" w:name="_Hlk19561460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and give them the name tag WL</w:t>
      </w:r>
      <w:bookmarkEnd w:id="66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_BAC, WL_HOST respectively.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ind w:left="357" w:hanging="357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7.4 CCPRD + sequences removed in decontamination process</w:t>
      </w:r>
    </w:p>
    <w:p w:rsid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 w:rsidR="00612090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Add back sequences that were removed during the de-contamination process, and give them the name tag WL_RM.</w:t>
      </w:r>
    </w:p>
    <w:p w:rsidR="00883EDC" w:rsidRDefault="00883EDC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883EDC" w:rsidRDefault="00883EDC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bCs/>
          <w:color w:val="000000"/>
          <w:kern w:val="2"/>
          <w:sz w:val="30"/>
          <w:szCs w:val="30"/>
          <w:lang w:eastAsia="zh-CN"/>
        </w:rPr>
      </w:pPr>
      <w:r w:rsidRPr="00D773F8">
        <w:rPr>
          <w:rFonts w:ascii="Times New Roman" w:eastAsia="等线" w:hAnsi="Times New Roman" w:cs="Times New Roman"/>
          <w:b/>
          <w:bCs/>
          <w:color w:val="000000"/>
          <w:kern w:val="2"/>
          <w:sz w:val="30"/>
          <w:szCs w:val="30"/>
          <w:lang w:eastAsia="zh-CN"/>
        </w:rPr>
        <w:t>Examples</w:t>
      </w:r>
    </w:p>
    <w:p w:rsidR="00D773F8" w:rsidRDefault="00D773F8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D773F8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The </w:t>
      </w:r>
      <w:r w:rsidR="00202F8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CCPRD workflow was tested in a model organism, </w:t>
      </w:r>
      <w:r w:rsidR="00202F8B" w:rsidRPr="00202F8B">
        <w:rPr>
          <w:rFonts w:ascii="Times New Roman" w:eastAsia="等线" w:hAnsi="Times New Roman" w:cs="Times New Roman"/>
          <w:i/>
          <w:iCs/>
          <w:color w:val="000000"/>
          <w:kern w:val="2"/>
          <w:lang w:eastAsia="zh-CN"/>
        </w:rPr>
        <w:t>Saccharomyces cerevisiae</w:t>
      </w:r>
      <w:r w:rsidR="00202F8B" w:rsidRPr="00202F8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="00202F8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and provided as example file. </w:t>
      </w:r>
      <w:r w:rsidR="004B3778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The </w:t>
      </w:r>
      <w:r w:rsidR="00431A3E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public </w:t>
      </w:r>
      <w:r w:rsidR="004B3778" w:rsidRPr="004B3778">
        <w:rPr>
          <w:rFonts w:ascii="Times New Roman" w:eastAsia="等线" w:hAnsi="Times New Roman" w:cs="Times New Roman"/>
          <w:color w:val="000000"/>
          <w:kern w:val="2"/>
          <w:lang w:eastAsia="zh-CN"/>
        </w:rPr>
        <w:t>data</w:t>
      </w:r>
      <w:r w:rsidR="004B3778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of </w:t>
      </w:r>
      <w:bookmarkStart w:id="67" w:name="_Hlk40098195"/>
      <w:r w:rsidR="004B3778" w:rsidRPr="00202F8B">
        <w:rPr>
          <w:rFonts w:ascii="Times New Roman" w:eastAsia="等线" w:hAnsi="Times New Roman" w:cs="Times New Roman"/>
          <w:i/>
          <w:iCs/>
          <w:color w:val="000000"/>
          <w:kern w:val="2"/>
          <w:lang w:eastAsia="zh-CN"/>
        </w:rPr>
        <w:t>S</w:t>
      </w:r>
      <w:r w:rsidR="004B3778">
        <w:rPr>
          <w:rFonts w:ascii="Times New Roman" w:eastAsia="等线" w:hAnsi="Times New Roman" w:cs="Times New Roman"/>
          <w:i/>
          <w:iCs/>
          <w:color w:val="000000"/>
          <w:kern w:val="2"/>
          <w:lang w:eastAsia="zh-CN"/>
        </w:rPr>
        <w:t>.</w:t>
      </w:r>
      <w:r w:rsidR="004B3778" w:rsidRPr="00202F8B">
        <w:rPr>
          <w:rFonts w:ascii="Times New Roman" w:eastAsia="等线" w:hAnsi="Times New Roman" w:cs="Times New Roman"/>
          <w:i/>
          <w:iCs/>
          <w:color w:val="000000"/>
          <w:kern w:val="2"/>
          <w:lang w:eastAsia="zh-CN"/>
        </w:rPr>
        <w:t xml:space="preserve"> cerevisiae</w:t>
      </w:r>
      <w:bookmarkEnd w:id="67"/>
      <w:r w:rsidR="004B3778" w:rsidRPr="00202F8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S288C</w:t>
      </w:r>
      <w:r w:rsidR="004B3778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were </w:t>
      </w:r>
      <w:r w:rsidR="00F53132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used, which included </w:t>
      </w:r>
      <w:proofErr w:type="spellStart"/>
      <w:r w:rsidR="00F53132" w:rsidRPr="00F53132">
        <w:rPr>
          <w:rFonts w:ascii="Times New Roman" w:eastAsia="等线" w:hAnsi="Times New Roman" w:cs="Times New Roman"/>
          <w:color w:val="000000"/>
          <w:kern w:val="2"/>
          <w:lang w:eastAsia="zh-CN"/>
        </w:rPr>
        <w:t>Ensembl</w:t>
      </w:r>
      <w:proofErr w:type="spellEnd"/>
      <w:r w:rsidR="00F53132" w:rsidRPr="00F53132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annotated version of S288c genome R64-1-1, GenBank</w:t>
      </w:r>
      <w:r w:rsidR="00F53132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="00F53132" w:rsidRPr="00F53132">
        <w:rPr>
          <w:rFonts w:ascii="Times New Roman" w:eastAsia="等线" w:hAnsi="Times New Roman" w:cs="Times New Roman"/>
          <w:color w:val="000000"/>
          <w:kern w:val="2"/>
          <w:lang w:eastAsia="zh-CN"/>
        </w:rPr>
        <w:t>GCA_000146045.2</w:t>
      </w:r>
      <w:r w:rsidR="00F53132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and </w:t>
      </w:r>
      <w:r w:rsidR="00F53132" w:rsidRPr="00F53132">
        <w:rPr>
          <w:rFonts w:ascii="Times New Roman" w:eastAsia="等线" w:hAnsi="Times New Roman" w:cs="Times New Roman"/>
          <w:color w:val="000000"/>
          <w:kern w:val="2"/>
          <w:lang w:eastAsia="zh-CN"/>
        </w:rPr>
        <w:t>transcriptome shotgun assembly</w:t>
      </w:r>
      <w:r w:rsidR="00F53132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GenBank </w:t>
      </w:r>
      <w:r w:rsidR="00F53132" w:rsidRPr="00F53132">
        <w:rPr>
          <w:rFonts w:ascii="Times New Roman" w:eastAsia="等线" w:hAnsi="Times New Roman" w:cs="Times New Roman"/>
          <w:color w:val="000000"/>
          <w:kern w:val="2"/>
          <w:lang w:eastAsia="zh-CN"/>
        </w:rPr>
        <w:t>GFJR01000000</w:t>
      </w:r>
      <w:r w:rsidR="00F53132">
        <w:rPr>
          <w:rFonts w:ascii="Times New Roman" w:eastAsia="等线" w:hAnsi="Times New Roman" w:cs="Times New Roman"/>
          <w:color w:val="000000"/>
          <w:kern w:val="2"/>
          <w:lang w:eastAsia="zh-CN"/>
        </w:rPr>
        <w:t>.</w:t>
      </w:r>
      <w:r w:rsidR="00431A3E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Since the genome of </w:t>
      </w:r>
      <w:r w:rsidR="00431A3E" w:rsidRPr="00F53132">
        <w:rPr>
          <w:rFonts w:ascii="Times New Roman" w:eastAsia="等线" w:hAnsi="Times New Roman" w:cs="Times New Roman"/>
          <w:color w:val="000000"/>
          <w:kern w:val="2"/>
          <w:lang w:eastAsia="zh-CN"/>
        </w:rPr>
        <w:t>S288c</w:t>
      </w:r>
      <w:r w:rsidR="00431A3E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is a gold</w:t>
      </w:r>
      <w:r w:rsidR="003075AA">
        <w:rPr>
          <w:rFonts w:ascii="Times New Roman" w:eastAsia="等线" w:hAnsi="Times New Roman" w:cs="Times New Roman" w:hint="eastAsia"/>
          <w:color w:val="000000"/>
          <w:kern w:val="2"/>
          <w:lang w:eastAsia="zh-CN"/>
        </w:rPr>
        <w:t>-</w:t>
      </w:r>
      <w:proofErr w:type="spellStart"/>
      <w:r w:rsidR="00431A3E" w:rsidRPr="004B3778">
        <w:rPr>
          <w:rFonts w:ascii="Times New Roman" w:eastAsia="等线" w:hAnsi="Times New Roman" w:cs="Times New Roman"/>
          <w:color w:val="000000"/>
          <w:kern w:val="2"/>
          <w:lang w:eastAsia="zh-CN"/>
        </w:rPr>
        <w:t>standard</w:t>
      </w:r>
      <w:r w:rsidR="00431A3E">
        <w:rPr>
          <w:rFonts w:ascii="Times New Roman" w:eastAsia="等线" w:hAnsi="Times New Roman" w:cs="Times New Roman"/>
          <w:color w:val="000000"/>
          <w:kern w:val="2"/>
          <w:lang w:eastAsia="zh-CN"/>
        </w:rPr>
        <w:t>ed</w:t>
      </w:r>
      <w:proofErr w:type="spellEnd"/>
      <w:r w:rsidR="00431A3E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data, here we skipped the genome </w:t>
      </w:r>
      <w:r w:rsidR="00431A3E">
        <w:rPr>
          <w:rFonts w:ascii="Times New Roman" w:eastAsia="等线" w:hAnsi="Times New Roman" w:cs="Times New Roman" w:hint="eastAsia"/>
          <w:color w:val="000000"/>
          <w:kern w:val="2"/>
          <w:lang w:eastAsia="zh-CN"/>
        </w:rPr>
        <w:t>decontamination</w:t>
      </w:r>
      <w:r w:rsidR="00431A3E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process by </w:t>
      </w:r>
      <w:r w:rsidR="00431A3E" w:rsidRPr="00431A3E">
        <w:rPr>
          <w:rFonts w:ascii="Times New Roman" w:eastAsia="等线" w:hAnsi="Times New Roman" w:cs="Times New Roman"/>
          <w:color w:val="000000"/>
          <w:kern w:val="2"/>
          <w:lang w:eastAsia="zh-CN"/>
        </w:rPr>
        <w:t>TAGC methods</w:t>
      </w:r>
      <w:r w:rsidR="00431A3E">
        <w:rPr>
          <w:rFonts w:ascii="Times New Roman" w:eastAsia="等线" w:hAnsi="Times New Roman" w:cs="Times New Roman"/>
          <w:color w:val="000000"/>
          <w:kern w:val="2"/>
          <w:lang w:eastAsia="zh-CN"/>
        </w:rPr>
        <w:t>.</w:t>
      </w:r>
    </w:p>
    <w:p w:rsidR="00F47D30" w:rsidRDefault="00F47D30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543D64" w:rsidRDefault="00543D64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</w:pPr>
      <w:r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  <w:t>1. Download and process</w:t>
      </w:r>
      <w:r w:rsidRPr="00FA107B"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  <w:t xml:space="preserve"> the transcriptomes and genomes</w:t>
      </w:r>
    </w:p>
    <w:p w:rsidR="00543D64" w:rsidRDefault="00543D64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bCs/>
          <w:color w:val="000000"/>
          <w:kern w:val="2"/>
          <w:lang w:eastAsia="zh-CN"/>
        </w:rPr>
      </w:pPr>
      <w:r w:rsidRPr="00543D64">
        <w:rPr>
          <w:rFonts w:ascii="Times New Roman" w:eastAsia="等线" w:hAnsi="Times New Roman" w:cs="Times New Roman"/>
          <w:b/>
          <w:bCs/>
          <w:color w:val="000000"/>
          <w:kern w:val="2"/>
          <w:lang w:eastAsia="zh-CN"/>
        </w:rPr>
        <w:t xml:space="preserve">1.1 </w:t>
      </w:r>
      <w:r>
        <w:rPr>
          <w:rFonts w:ascii="Times New Roman" w:eastAsia="等线" w:hAnsi="Times New Roman" w:cs="Times New Roman"/>
          <w:b/>
          <w:bCs/>
          <w:color w:val="000000"/>
          <w:kern w:val="2"/>
          <w:lang w:eastAsia="zh-CN"/>
        </w:rPr>
        <w:t>Download</w:t>
      </w:r>
      <w:r w:rsidRPr="00543D64">
        <w:rPr>
          <w:rFonts w:ascii="Times New Roman" w:eastAsia="等线" w:hAnsi="Times New Roman" w:cs="Times New Roman"/>
          <w:b/>
          <w:bCs/>
          <w:color w:val="000000"/>
          <w:kern w:val="2"/>
          <w:lang w:eastAsia="zh-CN"/>
        </w:rPr>
        <w:t xml:space="preserve"> the </w:t>
      </w:r>
      <w:r>
        <w:rPr>
          <w:rFonts w:ascii="Times New Roman" w:eastAsia="等线" w:hAnsi="Times New Roman" w:cs="Times New Roman"/>
          <w:b/>
          <w:bCs/>
          <w:color w:val="000000"/>
          <w:kern w:val="2"/>
          <w:lang w:eastAsia="zh-CN"/>
        </w:rPr>
        <w:t xml:space="preserve">source </w:t>
      </w:r>
      <w:r w:rsidRPr="00543D64">
        <w:rPr>
          <w:rFonts w:ascii="Times New Roman" w:eastAsia="等线" w:hAnsi="Times New Roman" w:cs="Times New Roman"/>
          <w:b/>
          <w:bCs/>
          <w:color w:val="000000"/>
          <w:kern w:val="2"/>
          <w:lang w:eastAsia="zh-CN"/>
        </w:rPr>
        <w:t>data</w:t>
      </w:r>
    </w:p>
    <w:p w:rsidR="001644FC" w:rsidRPr="00C300FA" w:rsidRDefault="001644FC" w:rsidP="00C300FA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t>mkdir</w:t>
      </w:r>
      <w:proofErr w:type="spellEnd"/>
      <w:r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1_source_data &amp;&amp; cd </w:t>
      </w:r>
      <w:r w:rsidR="00C37FD1"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t>1</w:t>
      </w:r>
      <w:r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t>_source_data</w:t>
      </w:r>
    </w:p>
    <w:p w:rsidR="00543D64" w:rsidRPr="00C300FA" w:rsidRDefault="001644FC" w:rsidP="00C300FA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t>wget</w:t>
      </w:r>
      <w:proofErr w:type="spellEnd"/>
      <w:r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 </w:t>
      </w:r>
      <w:hyperlink r:id="rId8" w:history="1">
        <w:r w:rsidRPr="00C300FA">
          <w:rPr>
            <w:rFonts w:ascii="Times New Roman" w:hAnsi="Times New Roman" w:cs="Times New Roman"/>
            <w:color w:val="000000"/>
            <w:lang w:eastAsia="zh-CN"/>
          </w:rPr>
          <w:t>https://sra-download.ncbi.nlm.nih.gov/traces/wgs03/wgs_aux/GF/JR/GFJR01/GFJR01.1.fsa_nt.gz</w:t>
        </w:r>
      </w:hyperlink>
    </w:p>
    <w:p w:rsidR="001644FC" w:rsidRPr="00C300FA" w:rsidRDefault="001644FC" w:rsidP="00C300FA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t>gunzip</w:t>
      </w:r>
      <w:proofErr w:type="spellEnd"/>
      <w:r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GFJR01.1.fsa_nt.gz</w:t>
      </w:r>
    </w:p>
    <w:p w:rsidR="001644FC" w:rsidRPr="00C300FA" w:rsidRDefault="00C37FD1" w:rsidP="00C300FA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t>wget</w:t>
      </w:r>
      <w:proofErr w:type="spellEnd"/>
      <w:r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="00F00342"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t>ftp://ftp.ncbi.nlm.nih.gov/genomes/all/GCF/000/146/045/GCF_000146045.2_R64/</w:t>
      </w:r>
      <w:bookmarkStart w:id="68" w:name="_Hlk40087549"/>
      <w:r w:rsidR="00F00342"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t>GCF_000146045.2_R64_genomic.fna.gz</w:t>
      </w:r>
      <w:bookmarkEnd w:id="68"/>
    </w:p>
    <w:p w:rsidR="00F00342" w:rsidRPr="00C300FA" w:rsidRDefault="00F00342" w:rsidP="00C300FA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lastRenderedPageBreak/>
        <w:t>gunzip</w:t>
      </w:r>
      <w:proofErr w:type="spellEnd"/>
      <w:r w:rsidRPr="00C300FA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GCF_000146045.2_R64_genomic.fna.gz</w:t>
      </w:r>
    </w:p>
    <w:p w:rsidR="00F00342" w:rsidRDefault="00F00342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C54F4D" w:rsidRDefault="00C54F4D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bCs/>
          <w:kern w:val="2"/>
          <w:lang w:eastAsia="zh-CN"/>
        </w:rPr>
      </w:pPr>
      <w:r w:rsidRPr="00C54F4D">
        <w:rPr>
          <w:rFonts w:ascii="Times New Roman" w:eastAsia="等线" w:hAnsi="Times New Roman" w:cs="Times New Roman"/>
          <w:b/>
          <w:bCs/>
          <w:kern w:val="2"/>
          <w:lang w:eastAsia="zh-CN"/>
        </w:rPr>
        <w:t>1.2 Remove redundancy in transcriptomes with CD-HIT</w:t>
      </w:r>
    </w:p>
    <w:p w:rsidR="00C54F4D" w:rsidRPr="008960BF" w:rsidRDefault="00C54F4D" w:rsidP="008960BF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8960BF">
        <w:rPr>
          <w:rFonts w:ascii="Times New Roman" w:eastAsia="等线" w:hAnsi="Times New Roman" w:cs="Times New Roman"/>
          <w:color w:val="000000"/>
          <w:kern w:val="2"/>
          <w:lang w:eastAsia="zh-CN"/>
        </w:rPr>
        <w:t>cd</w:t>
      </w:r>
      <w:proofErr w:type="gramStart"/>
      <w:r w:rsidRPr="008960BF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..</w:t>
      </w:r>
      <w:proofErr w:type="gramEnd"/>
    </w:p>
    <w:p w:rsidR="00C54F4D" w:rsidRPr="008960BF" w:rsidRDefault="00C54F4D" w:rsidP="008960BF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8960BF">
        <w:rPr>
          <w:rFonts w:ascii="Times New Roman" w:eastAsia="等线" w:hAnsi="Times New Roman" w:cs="Times New Roman"/>
          <w:color w:val="000000"/>
          <w:kern w:val="2"/>
          <w:lang w:eastAsia="zh-CN"/>
        </w:rPr>
        <w:t>mkdir</w:t>
      </w:r>
      <w:proofErr w:type="spellEnd"/>
      <w:r w:rsidRPr="008960BF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2_cluster _mRNA &amp;&amp; cd 2_cluster _mRNA</w:t>
      </w:r>
    </w:p>
    <w:p w:rsidR="00C54F4D" w:rsidRPr="008960BF" w:rsidRDefault="00C54F4D" w:rsidP="008960BF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8960BF">
        <w:rPr>
          <w:rFonts w:ascii="Times New Roman" w:eastAsia="等线" w:hAnsi="Times New Roman" w:cs="Times New Roman"/>
          <w:color w:val="000000"/>
          <w:kern w:val="2"/>
          <w:lang w:eastAsia="zh-CN"/>
        </w:rPr>
        <w:t>ln -s ../1_source_data/GFJR01_mRNA.fasta ./</w:t>
      </w:r>
    </w:p>
    <w:p w:rsidR="00C54F4D" w:rsidRPr="008960BF" w:rsidRDefault="00C54F4D" w:rsidP="008960BF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8960BF">
        <w:rPr>
          <w:rFonts w:ascii="Times New Roman" w:eastAsia="等线" w:hAnsi="Times New Roman" w:cs="Times New Roman"/>
          <w:color w:val="000000"/>
          <w:kern w:val="2"/>
          <w:lang w:eastAsia="zh-CN"/>
        </w:rPr>
        <w:t>cd-hit-</w:t>
      </w:r>
      <w:proofErr w:type="spellStart"/>
      <w:r w:rsidRPr="008960BF">
        <w:rPr>
          <w:rFonts w:ascii="Times New Roman" w:eastAsia="等线" w:hAnsi="Times New Roman" w:cs="Times New Roman"/>
          <w:color w:val="000000"/>
          <w:kern w:val="2"/>
          <w:lang w:eastAsia="zh-CN"/>
        </w:rPr>
        <w:t>est</w:t>
      </w:r>
      <w:proofErr w:type="spellEnd"/>
      <w:r w:rsidRPr="008960BF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</w:t>
      </w:r>
      <w:proofErr w:type="spellStart"/>
      <w:r w:rsidRPr="008960BF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8960BF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GFJR01_mRNA.fasta -o </w:t>
      </w:r>
      <w:proofErr w:type="spellStart"/>
      <w:r w:rsidRPr="008960BF">
        <w:rPr>
          <w:rFonts w:ascii="Times New Roman" w:eastAsia="等线" w:hAnsi="Times New Roman" w:cs="Times New Roman"/>
          <w:color w:val="000000"/>
          <w:kern w:val="2"/>
          <w:lang w:eastAsia="zh-CN"/>
        </w:rPr>
        <w:t>yeast.fasta_cdhit</w:t>
      </w:r>
      <w:proofErr w:type="spellEnd"/>
      <w:r w:rsidRPr="008960BF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-c 0.95 -n 10 -d 0 -M 16000 -T 8</w:t>
      </w:r>
    </w:p>
    <w:p w:rsidR="008960BF" w:rsidRDefault="008960BF" w:rsidP="008960BF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bCs/>
          <w:kern w:val="2"/>
          <w:lang w:eastAsia="zh-CN"/>
        </w:rPr>
      </w:pPr>
    </w:p>
    <w:p w:rsidR="00C54F4D" w:rsidRPr="00C54F4D" w:rsidRDefault="00C54F4D" w:rsidP="008960BF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bCs/>
          <w:kern w:val="2"/>
          <w:lang w:eastAsia="zh-CN"/>
        </w:rPr>
      </w:pPr>
      <w:r w:rsidRPr="00C54F4D">
        <w:rPr>
          <w:rFonts w:ascii="Times New Roman" w:eastAsia="等线" w:hAnsi="Times New Roman" w:cs="Times New Roman"/>
          <w:b/>
          <w:bCs/>
          <w:kern w:val="2"/>
          <w:lang w:eastAsia="zh-CN"/>
        </w:rPr>
        <w:t>1.3 Further cluster the transcriptomes with TGICL</w:t>
      </w:r>
    </w:p>
    <w:p w:rsidR="00C54F4D" w:rsidRDefault="00C54F4D" w:rsidP="008960BF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C54F4D">
        <w:rPr>
          <w:rFonts w:ascii="Times New Roman" w:eastAsia="等线" w:hAnsi="Times New Roman" w:cs="Times New Roman"/>
          <w:kern w:val="2"/>
          <w:lang w:eastAsia="zh-CN"/>
        </w:rPr>
        <w:t>tgicl</w:t>
      </w:r>
      <w:proofErr w:type="spellEnd"/>
      <w:r w:rsidRPr="00C54F4D">
        <w:rPr>
          <w:rFonts w:ascii="Times New Roman" w:eastAsia="等线" w:hAnsi="Times New Roman" w:cs="Times New Roman"/>
          <w:kern w:val="2"/>
          <w:lang w:eastAsia="zh-CN"/>
        </w:rPr>
        <w:t xml:space="preserve"> -l 40 -c 10 -v 25 -O '-</w:t>
      </w:r>
      <w:proofErr w:type="spellStart"/>
      <w:r w:rsidRPr="00C54F4D">
        <w:rPr>
          <w:rFonts w:ascii="Times New Roman" w:eastAsia="等线" w:hAnsi="Times New Roman" w:cs="Times New Roman"/>
          <w:kern w:val="2"/>
          <w:lang w:eastAsia="zh-CN"/>
        </w:rPr>
        <w:t>repeat_stringency</w:t>
      </w:r>
      <w:proofErr w:type="spellEnd"/>
      <w:r w:rsidRPr="00C54F4D">
        <w:rPr>
          <w:rFonts w:ascii="Times New Roman" w:eastAsia="等线" w:hAnsi="Times New Roman" w:cs="Times New Roman"/>
          <w:kern w:val="2"/>
          <w:lang w:eastAsia="zh-CN"/>
        </w:rPr>
        <w:t xml:space="preserve"> 0.95 -</w:t>
      </w:r>
      <w:proofErr w:type="spellStart"/>
      <w:r w:rsidRPr="00C54F4D">
        <w:rPr>
          <w:rFonts w:ascii="Times New Roman" w:eastAsia="等线" w:hAnsi="Times New Roman" w:cs="Times New Roman"/>
          <w:kern w:val="2"/>
          <w:lang w:eastAsia="zh-CN"/>
        </w:rPr>
        <w:t>minmatch</w:t>
      </w:r>
      <w:proofErr w:type="spellEnd"/>
      <w:r w:rsidRPr="00C54F4D">
        <w:rPr>
          <w:rFonts w:ascii="Times New Roman" w:eastAsia="等线" w:hAnsi="Times New Roman" w:cs="Times New Roman"/>
          <w:kern w:val="2"/>
          <w:lang w:eastAsia="zh-CN"/>
        </w:rPr>
        <w:t xml:space="preserve"> 35 -</w:t>
      </w:r>
      <w:proofErr w:type="spellStart"/>
      <w:r w:rsidRPr="00C54F4D">
        <w:rPr>
          <w:rFonts w:ascii="Times New Roman" w:eastAsia="等线" w:hAnsi="Times New Roman" w:cs="Times New Roman"/>
          <w:kern w:val="2"/>
          <w:lang w:eastAsia="zh-CN"/>
        </w:rPr>
        <w:t>minscore</w:t>
      </w:r>
      <w:proofErr w:type="spellEnd"/>
      <w:r w:rsidRPr="00C54F4D">
        <w:rPr>
          <w:rFonts w:ascii="Times New Roman" w:eastAsia="等线" w:hAnsi="Times New Roman" w:cs="Times New Roman"/>
          <w:kern w:val="2"/>
          <w:lang w:eastAsia="zh-CN"/>
        </w:rPr>
        <w:t xml:space="preserve"> 35' -F </w:t>
      </w:r>
      <w:proofErr w:type="spellStart"/>
      <w:r w:rsidRPr="00C54F4D">
        <w:rPr>
          <w:rFonts w:ascii="Times New Roman" w:eastAsia="等线" w:hAnsi="Times New Roman" w:cs="Times New Roman"/>
          <w:kern w:val="2"/>
          <w:lang w:eastAsia="zh-CN"/>
        </w:rPr>
        <w:t>yeast.fasta_cdhit</w:t>
      </w:r>
      <w:proofErr w:type="spellEnd"/>
    </w:p>
    <w:p w:rsidR="00C54F4D" w:rsidRPr="00C54F4D" w:rsidRDefault="00C54F4D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bCs/>
          <w:kern w:val="2"/>
          <w:lang w:eastAsia="zh-CN"/>
        </w:rPr>
      </w:pPr>
    </w:p>
    <w:p w:rsidR="00C54F4D" w:rsidRDefault="00C54F4D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bCs/>
          <w:kern w:val="2"/>
          <w:lang w:eastAsia="zh-CN"/>
        </w:rPr>
      </w:pPr>
      <w:r w:rsidRPr="00C54F4D">
        <w:rPr>
          <w:rFonts w:ascii="Times New Roman" w:eastAsia="等线" w:hAnsi="Times New Roman" w:cs="Times New Roman"/>
          <w:b/>
          <w:bCs/>
          <w:kern w:val="2"/>
          <w:lang w:eastAsia="zh-CN"/>
        </w:rPr>
        <w:t>1.4 Process the cd-hit results to get unigenes</w:t>
      </w:r>
    </w:p>
    <w:p w:rsidR="00C54F4D" w:rsidRDefault="00DB05A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DB05A7">
        <w:rPr>
          <w:rFonts w:ascii="Times New Roman" w:eastAsia="等线" w:hAnsi="Times New Roman" w:cs="Times New Roman"/>
          <w:kern w:val="2"/>
          <w:lang w:eastAsia="zh-CN"/>
        </w:rPr>
        <w:t xml:space="preserve">cat asm_1/contigs asm_2/contigs asm_3/contigs asm_4/contigs asm_5/contigs asm_6/contigs asm_7/contigs asm_8/contigs asm_9/contigs asm_10/contigs &gt; </w:t>
      </w:r>
      <w:proofErr w:type="spellStart"/>
      <w:r w:rsidRPr="00DB05A7">
        <w:rPr>
          <w:rFonts w:ascii="Times New Roman" w:eastAsia="等线" w:hAnsi="Times New Roman" w:cs="Times New Roman"/>
          <w:kern w:val="2"/>
          <w:lang w:eastAsia="zh-CN"/>
        </w:rPr>
        <w:t>all.contigs</w:t>
      </w:r>
      <w:proofErr w:type="spellEnd"/>
    </w:p>
    <w:p w:rsidR="00DB05A7" w:rsidRDefault="00DB05A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DB05A7">
        <w:rPr>
          <w:rFonts w:ascii="Times New Roman" w:eastAsia="等线" w:hAnsi="Times New Roman" w:cs="Times New Roman"/>
          <w:kern w:val="2"/>
          <w:lang w:eastAsia="zh-CN"/>
        </w:rPr>
        <w:t xml:space="preserve">fast_extract_seq_from_fasta.pl </w:t>
      </w:r>
      <w:proofErr w:type="spellStart"/>
      <w:r w:rsidRPr="00C54F4D">
        <w:rPr>
          <w:rFonts w:ascii="Times New Roman" w:eastAsia="等线" w:hAnsi="Times New Roman" w:cs="Times New Roman"/>
          <w:kern w:val="2"/>
          <w:lang w:eastAsia="zh-CN"/>
        </w:rPr>
        <w:t>yeast.fasta_cdhit</w:t>
      </w:r>
      <w:proofErr w:type="spellEnd"/>
      <w:r w:rsidRPr="00DB05A7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C54F4D">
        <w:rPr>
          <w:rFonts w:ascii="Times New Roman" w:eastAsia="等线" w:hAnsi="Times New Roman" w:cs="Times New Roman"/>
          <w:kern w:val="2"/>
          <w:lang w:eastAsia="zh-CN"/>
        </w:rPr>
        <w:t>yeast.fasta_cdhit</w:t>
      </w:r>
      <w:r w:rsidRPr="00DB05A7">
        <w:rPr>
          <w:rFonts w:ascii="Times New Roman" w:eastAsia="等线" w:hAnsi="Times New Roman" w:cs="Times New Roman"/>
          <w:kern w:val="2"/>
          <w:lang w:eastAsia="zh-CN"/>
        </w:rPr>
        <w:t>.singletons</w:t>
      </w:r>
      <w:proofErr w:type="spellEnd"/>
      <w:r w:rsidRPr="00DB05A7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proofErr w:type="spellStart"/>
      <w:r w:rsidRPr="00DB05A7">
        <w:rPr>
          <w:rFonts w:ascii="Times New Roman" w:eastAsia="等线" w:hAnsi="Times New Roman" w:cs="Times New Roman"/>
          <w:kern w:val="2"/>
          <w:lang w:eastAsia="zh-CN"/>
        </w:rPr>
        <w:t>extracted.fasta</w:t>
      </w:r>
      <w:proofErr w:type="spellEnd"/>
    </w:p>
    <w:p w:rsidR="00DB05A7" w:rsidRDefault="00873480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73480">
        <w:rPr>
          <w:rFonts w:ascii="Times New Roman" w:eastAsia="等线" w:hAnsi="Times New Roman" w:cs="Times New Roman"/>
          <w:kern w:val="2"/>
          <w:lang w:eastAsia="zh-CN"/>
        </w:rPr>
        <w:t xml:space="preserve">Unigene_generator.pl -s </w:t>
      </w:r>
      <w:proofErr w:type="spellStart"/>
      <w:r w:rsidRPr="00873480">
        <w:rPr>
          <w:rFonts w:ascii="Times New Roman" w:eastAsia="等线" w:hAnsi="Times New Roman" w:cs="Times New Roman"/>
          <w:kern w:val="2"/>
          <w:lang w:eastAsia="zh-CN"/>
        </w:rPr>
        <w:t>extracted.fasta</w:t>
      </w:r>
      <w:proofErr w:type="spellEnd"/>
      <w:r w:rsidRPr="00873480">
        <w:rPr>
          <w:rFonts w:ascii="Times New Roman" w:eastAsia="等线" w:hAnsi="Times New Roman" w:cs="Times New Roman"/>
          <w:kern w:val="2"/>
          <w:lang w:eastAsia="zh-CN"/>
        </w:rPr>
        <w:t xml:space="preserve"> -c </w:t>
      </w:r>
      <w:proofErr w:type="spellStart"/>
      <w:r w:rsidRPr="00873480">
        <w:rPr>
          <w:rFonts w:ascii="Times New Roman" w:eastAsia="等线" w:hAnsi="Times New Roman" w:cs="Times New Roman"/>
          <w:kern w:val="2"/>
          <w:lang w:eastAsia="zh-CN"/>
        </w:rPr>
        <w:t>all.contigs</w:t>
      </w:r>
      <w:proofErr w:type="spellEnd"/>
      <w:r w:rsidRPr="00873480">
        <w:rPr>
          <w:rFonts w:ascii="Times New Roman" w:eastAsia="等线" w:hAnsi="Times New Roman" w:cs="Times New Roman"/>
          <w:kern w:val="2"/>
          <w:lang w:eastAsia="zh-CN"/>
        </w:rPr>
        <w:t xml:space="preserve"> -t YT</w:t>
      </w:r>
    </w:p>
    <w:p w:rsidR="00873480" w:rsidRDefault="00873480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73480">
        <w:rPr>
          <w:rFonts w:ascii="Times New Roman" w:eastAsia="等线" w:hAnsi="Times New Roman" w:cs="Times New Roman"/>
          <w:kern w:val="2"/>
          <w:lang w:eastAsia="zh-CN"/>
        </w:rPr>
        <w:t xml:space="preserve"># This will output </w:t>
      </w:r>
      <w:proofErr w:type="spellStart"/>
      <w:r>
        <w:rPr>
          <w:rFonts w:ascii="Times New Roman" w:eastAsia="等线" w:hAnsi="Times New Roman" w:cs="Times New Roman"/>
          <w:kern w:val="2"/>
          <w:lang w:eastAsia="zh-CN"/>
        </w:rPr>
        <w:t>YT</w:t>
      </w:r>
      <w:r w:rsidRPr="00873480">
        <w:rPr>
          <w:rFonts w:ascii="Times New Roman" w:eastAsia="等线" w:hAnsi="Times New Roman" w:cs="Times New Roman"/>
          <w:kern w:val="2"/>
          <w:lang w:eastAsia="zh-CN"/>
        </w:rPr>
        <w:t>_Unigene.fasta</w:t>
      </w:r>
      <w:proofErr w:type="spellEnd"/>
      <w:r w:rsidRPr="00873480">
        <w:rPr>
          <w:rFonts w:ascii="Times New Roman" w:eastAsia="等线" w:hAnsi="Times New Roman" w:cs="Times New Roman"/>
          <w:kern w:val="2"/>
          <w:lang w:eastAsia="zh-CN"/>
        </w:rPr>
        <w:t xml:space="preserve"> for downstream analyses.</w:t>
      </w:r>
    </w:p>
    <w:p w:rsidR="00873480" w:rsidRDefault="00873480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431A3E" w:rsidRDefault="00431A3E" w:rsidP="00431A3E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</w:pPr>
      <w:r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  <w:t xml:space="preserve">2. </w:t>
      </w:r>
      <w:r w:rsidRPr="00FA107B"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  <w:t>Remove potential bacterial contamination in transcriptome data</w:t>
      </w:r>
    </w:p>
    <w:p w:rsidR="00431A3E" w:rsidRDefault="00431A3E" w:rsidP="00431A3E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kern w:val="2"/>
          <w:lang w:eastAsia="zh-CN"/>
        </w:rPr>
      </w:pPr>
      <w:r>
        <w:rPr>
          <w:rFonts w:ascii="Times New Roman" w:eastAsia="等线" w:hAnsi="Times New Roman" w:cs="Times New Roman"/>
          <w:bCs/>
          <w:kern w:val="2"/>
          <w:lang w:eastAsia="zh-CN"/>
        </w:rPr>
        <w:t xml:space="preserve">#We use the same </w:t>
      </w:r>
      <w:r w:rsidRPr="00431A3E">
        <w:rPr>
          <w:rFonts w:ascii="Times New Roman" w:eastAsia="等线" w:hAnsi="Times New Roman" w:cs="Times New Roman"/>
          <w:bCs/>
          <w:kern w:val="2"/>
          <w:lang w:eastAsia="zh-CN"/>
        </w:rPr>
        <w:t>bacterial database</w:t>
      </w:r>
      <w:r>
        <w:rPr>
          <w:rFonts w:ascii="Times New Roman" w:eastAsia="等线" w:hAnsi="Times New Roman" w:cs="Times New Roman"/>
          <w:bCs/>
          <w:kern w:val="2"/>
          <w:lang w:eastAsia="zh-CN"/>
        </w:rPr>
        <w:t xml:space="preserve"> used in above Pipeline section 2.6-2.9</w:t>
      </w:r>
    </w:p>
    <w:p w:rsidR="00431A3E" w:rsidRPr="00CA7FE2" w:rsidRDefault="00CA7FE2" w:rsidP="00431A3E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CA7FE2">
        <w:rPr>
          <w:rFonts w:ascii="Times New Roman" w:eastAsia="等线" w:hAnsi="Times New Roman" w:cs="Times New Roman"/>
          <w:b/>
          <w:kern w:val="2"/>
          <w:lang w:eastAsia="zh-CN"/>
        </w:rPr>
        <w:t>2.1 Collected proteins for constructing bacterial no-redundant database</w:t>
      </w:r>
    </w:p>
    <w:p w:rsidR="00CA7FE2" w:rsidRPr="00FA107B" w:rsidRDefault="00CA7FE2" w:rsidP="00CA7FE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i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# Bacterial no-redundant database contains: Genome predicted proteins from, 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Aeromonas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caviae</w:t>
      </w:r>
      <w:proofErr w:type="spellEnd"/>
      <w:r w:rsidRPr="00BF701E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Aeromonas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hydrophila</w:t>
      </w:r>
      <w:proofErr w:type="spellEnd"/>
      <w:r w:rsidRPr="00BF701E">
        <w:rPr>
          <w:rFonts w:ascii="Times New Roman" w:eastAsia="等线" w:hAnsi="Times New Roman" w:cs="Times New Roman"/>
          <w:kern w:val="2"/>
          <w:lang w:eastAsia="zh-CN"/>
        </w:rPr>
        <w:t>,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Aeromonas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sobria</w:t>
      </w:r>
      <w:proofErr w:type="spellEnd"/>
      <w:r w:rsidRPr="00BF701E">
        <w:rPr>
          <w:rFonts w:ascii="Times New Roman" w:eastAsia="等线" w:hAnsi="Times New Roman" w:cs="Times New Roman"/>
          <w:kern w:val="2"/>
          <w:lang w:eastAsia="zh-CN"/>
        </w:rPr>
        <w:t>,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Aeromonas veronii B565</w:t>
      </w:r>
      <w:r w:rsidRPr="00BF701E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Citrobacter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freundii</w:t>
      </w:r>
      <w:proofErr w:type="spellEnd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CFNIH1</w:t>
      </w:r>
      <w:r w:rsidRPr="00BF701E">
        <w:rPr>
          <w:rFonts w:ascii="Times New Roman" w:eastAsia="等线" w:hAnsi="Times New Roman" w:cs="Times New Roman"/>
          <w:kern w:val="2"/>
          <w:lang w:eastAsia="zh-CN"/>
        </w:rPr>
        <w:t>,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Escherichia coli</w:t>
      </w:r>
      <w:r w:rsidRPr="00C8098B">
        <w:rPr>
          <w:rFonts w:ascii="Times New Roman" w:eastAsia="等线" w:hAnsi="Times New Roman" w:cs="Times New Roman"/>
          <w:kern w:val="2"/>
          <w:lang w:eastAsia="zh-CN"/>
        </w:rPr>
        <w:t>,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Flavobacterium columnare</w:t>
      </w:r>
      <w:r w:rsidRPr="00C8098B">
        <w:rPr>
          <w:rFonts w:ascii="Times New Roman" w:eastAsia="等线" w:hAnsi="Times New Roman" w:cs="Times New Roman"/>
          <w:kern w:val="2"/>
          <w:lang w:eastAsia="zh-CN"/>
        </w:rPr>
        <w:t>,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Klebsiella pneumoniae</w:t>
      </w:r>
      <w:r w:rsidRPr="00C8098B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Lactobacillus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sakei</w:t>
      </w:r>
      <w:proofErr w:type="spellEnd"/>
      <w:r w:rsidRPr="00C8098B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Pseudomonas aeruginosa</w:t>
      </w:r>
      <w:r w:rsidRPr="00C8098B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Salmonella enterica</w:t>
      </w:r>
      <w:r w:rsidRPr="00C8098B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Shewanella</w:t>
      </w:r>
      <w:proofErr w:type="spellEnd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putrefaciens</w:t>
      </w:r>
      <w:proofErr w:type="spellEnd"/>
      <w:r w:rsidRPr="00C8098B">
        <w:rPr>
          <w:rFonts w:ascii="Times New Roman" w:eastAsia="等线" w:hAnsi="Times New Roman" w:cs="Times New Roman"/>
          <w:kern w:val="2"/>
          <w:lang w:eastAsia="zh-CN"/>
        </w:rPr>
        <w:t xml:space="preserve">,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Plesiomonas</w:t>
      </w:r>
      <w:proofErr w:type="spellEnd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i/>
          <w:kern w:val="2"/>
          <w:lang w:eastAsia="zh-CN"/>
        </w:rPr>
        <w:t>shigelloides</w:t>
      </w:r>
      <w:proofErr w:type="spellEnd"/>
      <w:r w:rsidRPr="00C8098B">
        <w:rPr>
          <w:rFonts w:ascii="Times New Roman" w:eastAsia="等线" w:hAnsi="Times New Roman" w:cs="Times New Roman"/>
          <w:kern w:val="2"/>
          <w:lang w:eastAsia="zh-CN"/>
        </w:rPr>
        <w:t>.</w:t>
      </w:r>
    </w:p>
    <w:p w:rsidR="00CA7FE2" w:rsidRDefault="00CA7FE2" w:rsidP="00CA7FE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i/>
          <w:kern w:val="2"/>
          <w:lang w:eastAsia="zh-CN"/>
        </w:rPr>
      </w:pPr>
    </w:p>
    <w:p w:rsidR="00CA7FE2" w:rsidRPr="00FA107B" w:rsidRDefault="00CA7FE2" w:rsidP="00CA7FE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CA7FE2">
        <w:rPr>
          <w:rFonts w:ascii="Times New Roman" w:eastAsia="等线" w:hAnsi="Times New Roman" w:cs="Times New Roman"/>
          <w:b/>
          <w:iCs/>
          <w:kern w:val="2"/>
          <w:lang w:eastAsia="zh-CN"/>
        </w:rPr>
        <w:lastRenderedPageBreak/>
        <w:t xml:space="preserve">2.2 </w:t>
      </w:r>
      <w:r w:rsidRPr="00FA107B">
        <w:rPr>
          <w:rFonts w:ascii="Times New Roman" w:eastAsia="等线" w:hAnsi="Times New Roman" w:cs="Times New Roman"/>
          <w:b/>
          <w:kern w:val="2"/>
          <w:lang w:eastAsia="zh-CN"/>
        </w:rPr>
        <w:t>Remove redundancy in bacterial database and blast the transcriptomes</w:t>
      </w:r>
    </w:p>
    <w:p w:rsidR="00213AF4" w:rsidRDefault="00213AF4" w:rsidP="00CA7FE2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>
        <w:rPr>
          <w:rFonts w:ascii="Times New Roman" w:eastAsia="楷体" w:hAnsi="Times New Roman" w:cs="Times New Roman"/>
          <w:kern w:val="2"/>
          <w:lang w:eastAsia="zh-CN"/>
        </w:rPr>
        <w:t>cd</w:t>
      </w:r>
      <w:proofErr w:type="gramStart"/>
      <w:r>
        <w:rPr>
          <w:rFonts w:ascii="Times New Roman" w:eastAsia="楷体" w:hAnsi="Times New Roman" w:cs="Times New Roman"/>
          <w:kern w:val="2"/>
          <w:lang w:eastAsia="zh-CN"/>
        </w:rPr>
        <w:t xml:space="preserve"> ..</w:t>
      </w:r>
      <w:proofErr w:type="gramEnd"/>
    </w:p>
    <w:p w:rsidR="00213AF4" w:rsidRPr="00213AF4" w:rsidRDefault="00213AF4" w:rsidP="00213AF4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213AF4">
        <w:rPr>
          <w:rFonts w:ascii="Times New Roman" w:eastAsia="楷体" w:hAnsi="Times New Roman" w:cs="Times New Roman"/>
          <w:kern w:val="2"/>
          <w:lang w:eastAsia="zh-CN"/>
        </w:rPr>
        <w:t>mkdir</w:t>
      </w:r>
      <w:proofErr w:type="spellEnd"/>
      <w:r w:rsidRPr="00213AF4">
        <w:rPr>
          <w:rFonts w:ascii="Times New Roman" w:eastAsia="楷体" w:hAnsi="Times New Roman" w:cs="Times New Roman"/>
          <w:kern w:val="2"/>
          <w:lang w:eastAsia="zh-CN"/>
        </w:rPr>
        <w:t xml:space="preserve"> 3_decontam_mRNA</w:t>
      </w:r>
    </w:p>
    <w:p w:rsidR="00213AF4" w:rsidRDefault="00213AF4" w:rsidP="00CA7FE2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213AF4">
        <w:rPr>
          <w:rFonts w:ascii="Times New Roman" w:eastAsia="楷体" w:hAnsi="Times New Roman" w:cs="Times New Roman"/>
          <w:kern w:val="2"/>
          <w:lang w:eastAsia="zh-CN"/>
        </w:rPr>
        <w:t>cd 3_decontam_mRNA/</w:t>
      </w:r>
    </w:p>
    <w:p w:rsidR="00CA7FE2" w:rsidRPr="00FA107B" w:rsidRDefault="00CA7FE2" w:rsidP="00CA7FE2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cd-hit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i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bac_protein.fasta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-o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bac_protein_cdhit.fasta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-c 0.95 -n 5 -T 8</w:t>
      </w:r>
    </w:p>
    <w:p w:rsidR="00CA7FE2" w:rsidRPr="00FA107B" w:rsidRDefault="00CA7FE2" w:rsidP="00CA7FE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45530 proteins retained in bacterial databases after redundancy removal.</w:t>
      </w:r>
    </w:p>
    <w:p w:rsidR="00CA7FE2" w:rsidRDefault="00CA7FE2" w:rsidP="00B05F28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makeblastdb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-in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bac_protein_cdhit.fasta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-out BAC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dbtype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prot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parse_seqids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hash_index</w:t>
      </w:r>
      <w:proofErr w:type="spellEnd"/>
    </w:p>
    <w:p w:rsidR="00CA7FE2" w:rsidRPr="00FA107B" w:rsidRDefault="00CA7FE2" w:rsidP="00CA7FE2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blastx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-query </w:t>
      </w:r>
      <w:r w:rsidR="00213AF4" w:rsidRPr="00213AF4">
        <w:rPr>
          <w:rFonts w:ascii="Times New Roman" w:eastAsia="楷体" w:hAnsi="Times New Roman" w:cs="Times New Roman"/>
          <w:kern w:val="2"/>
          <w:lang w:eastAsia="zh-CN"/>
        </w:rPr>
        <w:t>../../2_cluster_mRNA/</w:t>
      </w:r>
      <w:proofErr w:type="spellStart"/>
      <w:r w:rsidR="00213AF4" w:rsidRPr="00213AF4">
        <w:rPr>
          <w:rFonts w:ascii="Times New Roman" w:eastAsia="楷体" w:hAnsi="Times New Roman" w:cs="Times New Roman"/>
          <w:kern w:val="2"/>
          <w:lang w:eastAsia="zh-CN"/>
        </w:rPr>
        <w:t>YT_Unigene.fasta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="00213AF4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" w:hAnsi="Times New Roman" w:cs="Times New Roman"/>
          <w:kern w:val="2"/>
          <w:lang w:eastAsia="zh-CN"/>
        </w:rPr>
        <w:t>BAC -out result_bac_e10 -evalue 1e-10 -outfmt 6 -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num_threads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32</w:t>
      </w:r>
    </w:p>
    <w:p w:rsidR="00CA7FE2" w:rsidRPr="00FA107B" w:rsidRDefault="00CA7FE2" w:rsidP="00CA7FE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431A3E" w:rsidRPr="00213AF4" w:rsidRDefault="00213AF4" w:rsidP="00431A3E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lang w:eastAsia="zh-CN"/>
        </w:rPr>
      </w:pPr>
      <w:r w:rsidRPr="00213AF4">
        <w:rPr>
          <w:rFonts w:ascii="Times New Roman" w:eastAsia="等线" w:hAnsi="Times New Roman" w:cs="Times New Roman"/>
          <w:b/>
          <w:kern w:val="2"/>
          <w:lang w:eastAsia="zh-CN"/>
        </w:rPr>
        <w:t>2</w:t>
      </w:r>
      <w:r>
        <w:rPr>
          <w:rFonts w:ascii="Times New Roman" w:eastAsia="等线" w:hAnsi="Times New Roman" w:cs="Times New Roman"/>
          <w:b/>
          <w:kern w:val="2"/>
          <w:lang w:eastAsia="zh-CN"/>
        </w:rPr>
        <w:t xml:space="preserve">.3 </w:t>
      </w:r>
      <w:r w:rsidRPr="00213AF4">
        <w:rPr>
          <w:rFonts w:ascii="Times New Roman" w:eastAsia="等线" w:hAnsi="Times New Roman" w:cs="Times New Roman"/>
          <w:b/>
          <w:kern w:val="2"/>
          <w:lang w:eastAsia="zh-CN"/>
        </w:rPr>
        <w:t>First round removement of bacterial and confirmation</w:t>
      </w:r>
    </w:p>
    <w:p w:rsidR="007B48F8" w:rsidRPr="00FA107B" w:rsidRDefault="007B48F8" w:rsidP="007B48F8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c</w:t>
      </w:r>
      <w:r w:rsidRPr="00FA107B">
        <w:rPr>
          <w:rFonts w:ascii="Times New Roman" w:eastAsia="楷体" w:hAnsi="Times New Roman" w:cs="Times New Roman"/>
          <w:kern w:val="2"/>
          <w:lang w:eastAsia="zh-CN"/>
        </w:rPr>
        <w:t>at result_bac_e10 | cut -f1 &gt; 1</w:t>
      </w:r>
    </w:p>
    <w:p w:rsidR="007B48F8" w:rsidRPr="00FA107B" w:rsidRDefault="007B48F8" w:rsidP="007B48F8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remove_duplicate.pl 1</w:t>
      </w:r>
    </w:p>
    <w:p w:rsidR="007B48F8" w:rsidRPr="00FA107B" w:rsidRDefault="007B48F8" w:rsidP="007B48F8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duplicate_remove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bacteria_contam_list</w:t>
      </w:r>
      <w:proofErr w:type="spellEnd"/>
    </w:p>
    <w:p w:rsidR="007B48F8" w:rsidRPr="00FA107B" w:rsidRDefault="007B48F8" w:rsidP="007B48F8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extract_seq_from_fasta.pl </w:t>
      </w:r>
      <w:r w:rsidR="002B2223" w:rsidRPr="002B2223">
        <w:rPr>
          <w:rFonts w:ascii="Times New Roman" w:eastAsia="楷体" w:hAnsi="Times New Roman" w:cs="Times New Roman"/>
          <w:kern w:val="2"/>
          <w:lang w:eastAsia="zh-CN"/>
        </w:rPr>
        <w:t>../../2_cluster_mRNA/</w:t>
      </w:r>
      <w:proofErr w:type="spellStart"/>
      <w:r w:rsidR="002B2223" w:rsidRPr="002B2223">
        <w:rPr>
          <w:rFonts w:ascii="Times New Roman" w:eastAsia="楷体" w:hAnsi="Times New Roman" w:cs="Times New Roman"/>
          <w:kern w:val="2"/>
          <w:lang w:eastAsia="zh-CN"/>
        </w:rPr>
        <w:t>YT_Unigene.fasta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bacteria_contam_list</w:t>
      </w:r>
      <w:proofErr w:type="spellEnd"/>
    </w:p>
    <w:p w:rsidR="007B48F8" w:rsidRPr="00FA107B" w:rsidRDefault="007B48F8" w:rsidP="007B48F8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extracted.fasta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bacteria_contam_first.fasta</w:t>
      </w:r>
      <w:proofErr w:type="spellEnd"/>
    </w:p>
    <w:p w:rsidR="007B48F8" w:rsidRPr="00FA107B" w:rsidRDefault="007B48F8" w:rsidP="007B48F8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>Confirm those sequences by blasting with nr database.</w:t>
      </w:r>
    </w:p>
    <w:p w:rsidR="007B48F8" w:rsidRPr="00FA107B" w:rsidRDefault="007B48F8" w:rsidP="00B05F28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blastx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-query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bacteria_contam_first.fasta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db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nr -out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bacteria_contam_first_nr_result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-evalue 1e-5 -max_target_seqs 1 -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num_threads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56 -outfmt "6 qseqid sseqid pident length mismatch gapopen qstart qend sstart send evalue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bitscore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stitle frames sscinames sskingdoms"</w:t>
      </w:r>
    </w:p>
    <w:p w:rsidR="007B48F8" w:rsidRPr="00FA107B" w:rsidRDefault="007B48F8" w:rsidP="007B48F8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grep "Bacteria"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bacteria_contam_first_nr_result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| cut -f 1 &gt; 2</w:t>
      </w:r>
    </w:p>
    <w:p w:rsidR="007B48F8" w:rsidRPr="00FA107B" w:rsidRDefault="007B48F8" w:rsidP="007B48F8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>remove_duplicate.pl 2 | rm 2</w:t>
      </w:r>
    </w:p>
    <w:p w:rsidR="007B48F8" w:rsidRPr="00FA107B" w:rsidRDefault="007B48F8" w:rsidP="007B48F8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mv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duplicate_remove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true_bacteria_contam.list</w:t>
      </w:r>
      <w:proofErr w:type="spellEnd"/>
    </w:p>
    <w:p w:rsidR="007B48F8" w:rsidRPr="00FA107B" w:rsidRDefault="007B48F8" w:rsidP="007B48F8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楷体" w:hAnsi="Times New Roman" w:cs="Times New Roman"/>
          <w:kern w:val="2"/>
          <w:lang w:eastAsia="zh-CN"/>
        </w:rPr>
      </w:pPr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remove_contaminant_by_ID.pl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WL_host_delete_Unigene.fasta</w:t>
      </w:r>
      <w:proofErr w:type="spellEnd"/>
      <w:r w:rsidRPr="00FA107B">
        <w:rPr>
          <w:rFonts w:ascii="Times New Roman" w:eastAsia="楷体" w:hAnsi="Times New Roman" w:cs="Times New Roman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楷体" w:hAnsi="Times New Roman" w:cs="Times New Roman"/>
          <w:kern w:val="2"/>
          <w:lang w:eastAsia="zh-CN"/>
        </w:rPr>
        <w:t>true_bacteria_contam.list</w:t>
      </w:r>
      <w:proofErr w:type="spellEnd"/>
    </w:p>
    <w:p w:rsidR="007B48F8" w:rsidRDefault="007B48F8" w:rsidP="007B48F8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This step will produce the final clean transcriptome with bacterial contamination conservatively removed, however, if the proportion of true bacterial contamination in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bacteria_contam_list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is too large, a second-round decontamination is recommended.</w:t>
      </w:r>
      <w:r w:rsidR="00E02E9D">
        <w:rPr>
          <w:rFonts w:ascii="Times New Roman" w:eastAsia="等线" w:hAnsi="Times New Roman" w:cs="Times New Roman"/>
          <w:kern w:val="2"/>
          <w:lang w:eastAsia="zh-CN"/>
        </w:rPr>
        <w:t xml:space="preserve"> In present case, we are ok with the yeast transcriptome, almost no bacteria contamination was detected.</w:t>
      </w:r>
    </w:p>
    <w:p w:rsidR="00E02E9D" w:rsidRDefault="00E02E9D" w:rsidP="007B48F8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E02E9D" w:rsidRDefault="00E02E9D" w:rsidP="007B48F8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</w:pPr>
      <w:r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  <w:t>3</w:t>
      </w:r>
      <w:r w:rsidRPr="00FA107B">
        <w:rPr>
          <w:rFonts w:ascii="Times New Roman" w:eastAsia="等线" w:hAnsi="Times New Roman" w:cs="Times New Roman"/>
          <w:b/>
          <w:kern w:val="2"/>
          <w:sz w:val="28"/>
          <w:szCs w:val="28"/>
          <w:lang w:eastAsia="zh-CN"/>
        </w:rPr>
        <w:t>. Genome gene prediction</w:t>
      </w:r>
    </w:p>
    <w:p w:rsidR="00B16AD7" w:rsidRDefault="00B16AD7" w:rsidP="007B48F8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kern w:val="2"/>
          <w:lang w:eastAsia="zh-CN"/>
        </w:rPr>
        <w:t xml:space="preserve"> Since </w:t>
      </w:r>
      <w:bookmarkStart w:id="69" w:name="_Hlk40100588"/>
      <w:r w:rsidRPr="00202F8B">
        <w:rPr>
          <w:rFonts w:ascii="Times New Roman" w:eastAsia="等线" w:hAnsi="Times New Roman" w:cs="Times New Roman"/>
          <w:i/>
          <w:iCs/>
          <w:color w:val="000000"/>
          <w:kern w:val="2"/>
          <w:lang w:eastAsia="zh-CN"/>
        </w:rPr>
        <w:t>S</w:t>
      </w:r>
      <w:r>
        <w:rPr>
          <w:rFonts w:ascii="Times New Roman" w:eastAsia="等线" w:hAnsi="Times New Roman" w:cs="Times New Roman"/>
          <w:i/>
          <w:iCs/>
          <w:color w:val="000000"/>
          <w:kern w:val="2"/>
          <w:lang w:eastAsia="zh-CN"/>
        </w:rPr>
        <w:t>.</w:t>
      </w:r>
      <w:r w:rsidRPr="00202F8B">
        <w:rPr>
          <w:rFonts w:ascii="Times New Roman" w:eastAsia="等线" w:hAnsi="Times New Roman" w:cs="Times New Roman"/>
          <w:i/>
          <w:iCs/>
          <w:color w:val="000000"/>
          <w:kern w:val="2"/>
          <w:lang w:eastAsia="zh-CN"/>
        </w:rPr>
        <w:t xml:space="preserve"> cerevisiae</w:t>
      </w:r>
      <w:bookmarkEnd w:id="69"/>
      <w:r>
        <w:rPr>
          <w:rFonts w:ascii="Times New Roman" w:eastAsia="等线" w:hAnsi="Times New Roman" w:cs="Times New Roman"/>
          <w:i/>
          <w:iCs/>
          <w:color w:val="000000"/>
          <w:kern w:val="2"/>
          <w:lang w:eastAsia="zh-CN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is a model organism with good </w:t>
      </w:r>
      <w:r w:rsidRPr="00B16AD7">
        <w:rPr>
          <w:rFonts w:ascii="Times New Roman" w:eastAsia="等线" w:hAnsi="Times New Roman" w:cs="Times New Roman"/>
          <w:color w:val="000000"/>
          <w:kern w:val="2"/>
          <w:lang w:eastAsia="zh-CN"/>
        </w:rPr>
        <w:t>species HMM file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>, we used the HMM file in prediction software instead of making our own.</w:t>
      </w:r>
    </w:p>
    <w:p w:rsidR="00B16AD7" w:rsidRP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mkdir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4_MS_database</w:t>
      </w:r>
    </w:p>
    <w:p w:rsidR="00B16AD7" w:rsidRP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>cd 4_MS_database</w:t>
      </w:r>
    </w:p>
    <w:p w:rsid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mkdir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all_6_frame  CCPRD  CCPRD_contam  trans_6_frame</w:t>
      </w:r>
    </w:p>
    <w:p w:rsid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>cd 4_MS_database/CCPRD</w:t>
      </w:r>
    </w:p>
    <w:p w:rsid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mkdir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genome_denovo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genome_homolog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genome_pasa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trans_denovo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trans_homolog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trans_left_six_frame</w:t>
      </w:r>
      <w:proofErr w:type="spellEnd"/>
    </w:p>
    <w:p w:rsidR="00B16AD7" w:rsidRPr="00B16AD7" w:rsidRDefault="00B16AD7" w:rsidP="00B16AD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E02E9D" w:rsidRDefault="0071180E" w:rsidP="007B48F8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bCs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b/>
          <w:bCs/>
          <w:kern w:val="2"/>
          <w:lang w:eastAsia="zh-CN"/>
        </w:rPr>
        <w:t xml:space="preserve">3.1 </w:t>
      </w:r>
      <w:r w:rsidR="00B16AD7" w:rsidRPr="00B16AD7">
        <w:rPr>
          <w:rFonts w:ascii="Times New Roman" w:eastAsia="等线" w:hAnsi="Times New Roman" w:cs="Times New Roman"/>
          <w:b/>
          <w:bCs/>
          <w:kern w:val="2"/>
          <w:lang w:eastAsia="zh-CN"/>
        </w:rPr>
        <w:t>GeneMark-ES prediction</w:t>
      </w:r>
    </w:p>
    <w:p w:rsid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>cd 4_MS_database/CCPRD</w:t>
      </w:r>
      <w:r>
        <w:rPr>
          <w:rFonts w:ascii="Times New Roman" w:eastAsia="等线" w:hAnsi="Times New Roman" w:cs="Times New Roman"/>
          <w:kern w:val="2"/>
          <w:lang w:eastAsia="zh-CN"/>
        </w:rPr>
        <w:t>/</w:t>
      </w:r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genome_denovo</w:t>
      </w:r>
      <w:proofErr w:type="spellEnd"/>
      <w:r>
        <w:rPr>
          <w:rFonts w:ascii="Times New Roman" w:eastAsia="等线" w:hAnsi="Times New Roman" w:cs="Times New Roman"/>
          <w:kern w:val="2"/>
          <w:lang w:eastAsia="zh-CN"/>
        </w:rPr>
        <w:t>/</w:t>
      </w:r>
      <w:r w:rsidRPr="00B16AD7">
        <w:rPr>
          <w:rFonts w:ascii="Times New Roman" w:eastAsia="等线" w:hAnsi="Times New Roman" w:cs="Times New Roman"/>
          <w:kern w:val="2"/>
          <w:lang w:eastAsia="zh-CN"/>
        </w:rPr>
        <w:t>GeneMark-ES</w:t>
      </w:r>
    </w:p>
    <w:p w:rsid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>ln -s ~/</w:t>
      </w:r>
      <w:r w:rsidR="00D1424A">
        <w:rPr>
          <w:rFonts w:ascii="Times New Roman" w:eastAsia="等线" w:hAnsi="Times New Roman" w:cs="Times New Roman"/>
          <w:kern w:val="2"/>
          <w:lang w:eastAsia="zh-CN"/>
        </w:rPr>
        <w:t>examples</w:t>
      </w:r>
      <w:r w:rsidRPr="00B16AD7">
        <w:rPr>
          <w:rFonts w:ascii="Times New Roman" w:eastAsia="等线" w:hAnsi="Times New Roman" w:cs="Times New Roman"/>
          <w:kern w:val="2"/>
          <w:lang w:eastAsia="zh-CN"/>
        </w:rPr>
        <w:t>/1_source_data/GCF_000146045.2_R64_genomic.fna ./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</w:p>
    <w:p w:rsidR="00B16AD7" w:rsidRP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gmes_petap.pl </w:t>
      </w:r>
      <w:r>
        <w:rPr>
          <w:rFonts w:ascii="Times New Roman" w:eastAsia="等线" w:hAnsi="Times New Roman" w:cs="Times New Roman"/>
          <w:kern w:val="2"/>
          <w:lang w:eastAsia="zh-CN"/>
        </w:rPr>
        <w:t>–</w:t>
      </w:r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sequence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r>
        <w:rPr>
          <w:rFonts w:ascii="Times New Roman" w:eastAsia="等线" w:hAnsi="Times New Roman" w:cs="Times New Roman"/>
          <w:kern w:val="2"/>
          <w:lang w:eastAsia="zh-CN"/>
        </w:rPr>
        <w:t>–</w:t>
      </w:r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ES </w:t>
      </w:r>
      <w:r>
        <w:rPr>
          <w:rFonts w:ascii="Times New Roman" w:eastAsia="等线" w:hAnsi="Times New Roman" w:cs="Times New Roman"/>
          <w:kern w:val="2"/>
          <w:lang w:eastAsia="zh-CN"/>
        </w:rPr>
        <w:t>–</w:t>
      </w:r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fungus </w:t>
      </w:r>
      <w:r>
        <w:rPr>
          <w:rFonts w:ascii="Times New Roman" w:eastAsia="等线" w:hAnsi="Times New Roman" w:cs="Times New Roman"/>
          <w:kern w:val="2"/>
          <w:lang w:eastAsia="zh-CN"/>
        </w:rPr>
        <w:t>–</w:t>
      </w:r>
      <w:r w:rsidRPr="00B16AD7">
        <w:rPr>
          <w:rFonts w:ascii="Times New Roman" w:eastAsia="等线" w:hAnsi="Times New Roman" w:cs="Times New Roman"/>
          <w:kern w:val="2"/>
          <w:lang w:eastAsia="zh-CN"/>
        </w:rPr>
        <w:t>cores 4</w:t>
      </w:r>
    </w:p>
    <w:p w:rsid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gtf_to_gff3_format.pl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genemark.gtf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&gt; genemark.gff3</w:t>
      </w:r>
    </w:p>
    <w:p w:rsidR="00B16AD7" w:rsidRDefault="00B16AD7" w:rsidP="00B16AD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B16AD7" w:rsidRDefault="00B16AD7" w:rsidP="00B16AD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bCs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b/>
          <w:bCs/>
          <w:kern w:val="2"/>
          <w:lang w:eastAsia="zh-CN"/>
        </w:rPr>
        <w:t>3.2 Augustus gene prediction</w:t>
      </w:r>
    </w:p>
    <w:p w:rsid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>cd 4_MS_database/CCPRD</w:t>
      </w:r>
      <w:r>
        <w:rPr>
          <w:rFonts w:ascii="Times New Roman" w:eastAsia="等线" w:hAnsi="Times New Roman" w:cs="Times New Roman"/>
          <w:kern w:val="2"/>
          <w:lang w:eastAsia="zh-CN"/>
        </w:rPr>
        <w:t>/</w:t>
      </w:r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genome_denovo</w:t>
      </w:r>
      <w:proofErr w:type="spellEnd"/>
      <w:r>
        <w:rPr>
          <w:rFonts w:ascii="Times New Roman" w:eastAsia="等线" w:hAnsi="Times New Roman" w:cs="Times New Roman"/>
          <w:kern w:val="2"/>
          <w:lang w:eastAsia="zh-CN"/>
        </w:rPr>
        <w:t>/</w:t>
      </w:r>
      <w:r w:rsidRPr="00B16AD7">
        <w:rPr>
          <w:rFonts w:ascii="Times New Roman" w:eastAsia="等线" w:hAnsi="Times New Roman" w:cs="Times New Roman"/>
          <w:kern w:val="2"/>
          <w:lang w:eastAsia="zh-CN"/>
        </w:rPr>
        <w:t>AUGUSTUS</w:t>
      </w:r>
    </w:p>
    <w:p w:rsidR="00B16AD7" w:rsidRPr="00810EF1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>ln -s ~/</w:t>
      </w:r>
      <w:r w:rsidR="00D1424A">
        <w:rPr>
          <w:rFonts w:ascii="Times New Roman" w:eastAsia="等线" w:hAnsi="Times New Roman" w:cs="Times New Roman"/>
          <w:kern w:val="2"/>
          <w:lang w:eastAsia="zh-CN"/>
        </w:rPr>
        <w:t>examples</w:t>
      </w:r>
      <w:r w:rsidRPr="00B16AD7">
        <w:rPr>
          <w:rFonts w:ascii="Times New Roman" w:eastAsia="等线" w:hAnsi="Times New Roman" w:cs="Times New Roman"/>
          <w:kern w:val="2"/>
          <w:lang w:eastAsia="zh-CN"/>
        </w:rPr>
        <w:t>/1_source_data/GCF_000146045.2_R64_genomic.fna ./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</w:p>
    <w:p w:rsidR="00B16AD7" w:rsidRP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augustus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--species=saccharomyces_cerevisiae_S288C --gff3=on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&gt; aug.gff3</w:t>
      </w:r>
    </w:p>
    <w:p w:rsidR="00873480" w:rsidRDefault="00873480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B16AD7" w:rsidRPr="00DB05A7" w:rsidRDefault="00B16AD7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b/>
          <w:bCs/>
          <w:kern w:val="2"/>
          <w:lang w:eastAsia="zh-CN"/>
        </w:rPr>
        <w:t>3.</w:t>
      </w:r>
      <w:r>
        <w:rPr>
          <w:rFonts w:ascii="Times New Roman" w:eastAsia="等线" w:hAnsi="Times New Roman" w:cs="Times New Roman"/>
          <w:b/>
          <w:bCs/>
          <w:kern w:val="2"/>
          <w:lang w:eastAsia="zh-CN"/>
        </w:rPr>
        <w:t>3</w:t>
      </w:r>
      <w:r w:rsidRPr="00B16AD7">
        <w:rPr>
          <w:rFonts w:ascii="Times New Roman" w:eastAsia="等线" w:hAnsi="Times New Roman" w:cs="Times New Roman"/>
          <w:b/>
          <w:bCs/>
          <w:kern w:val="2"/>
          <w:lang w:eastAsia="zh-CN"/>
        </w:rPr>
        <w:t xml:space="preserve"> </w:t>
      </w:r>
      <w:r>
        <w:rPr>
          <w:rFonts w:ascii="Times New Roman" w:eastAsia="等线" w:hAnsi="Times New Roman" w:cs="Times New Roman"/>
          <w:b/>
          <w:bCs/>
          <w:kern w:val="2"/>
          <w:lang w:eastAsia="zh-CN"/>
        </w:rPr>
        <w:t>SNAP</w:t>
      </w:r>
      <w:r w:rsidRPr="00B16AD7">
        <w:rPr>
          <w:rFonts w:ascii="Times New Roman" w:eastAsia="等线" w:hAnsi="Times New Roman" w:cs="Times New Roman"/>
          <w:b/>
          <w:bCs/>
          <w:kern w:val="2"/>
          <w:lang w:eastAsia="zh-CN"/>
        </w:rPr>
        <w:t xml:space="preserve"> gene prediction</w:t>
      </w:r>
    </w:p>
    <w:p w:rsidR="00C54F4D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cd 4_MS_database/CCPRD/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genome_denovo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>/SNAP</w:t>
      </w:r>
    </w:p>
    <w:p w:rsidR="00B16AD7" w:rsidRP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>ln -s ../GeneMark-ES/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./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</w:p>
    <w:p w:rsid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>ln -s ../GeneMark-ES/genemark.gff3 ./</w:t>
      </w:r>
    </w:p>
    <w:p w:rsidR="00190D1D" w:rsidRPr="00B16AD7" w:rsidRDefault="00190D1D" w:rsidP="00B16AD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190D1D">
        <w:rPr>
          <w:rFonts w:ascii="Times New Roman" w:eastAsia="等线" w:hAnsi="Times New Roman" w:cs="Times New Roman"/>
          <w:kern w:val="2"/>
          <w:lang w:eastAsia="zh-CN"/>
        </w:rPr>
        <w:lastRenderedPageBreak/>
        <w:t># Use some functions in Maker.</w:t>
      </w:r>
    </w:p>
    <w:p w:rsidR="00B16AD7" w:rsidRPr="00B16AD7" w:rsidRDefault="00B16AD7" w:rsidP="00B05F28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>maker2zff genemark.gff3</w:t>
      </w:r>
    </w:p>
    <w:p w:rsid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extract_header_for_snap.pl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genome.dna</w:t>
      </w:r>
      <w:proofErr w:type="spellEnd"/>
    </w:p>
    <w:p w:rsidR="00190D1D" w:rsidRPr="00B16AD7" w:rsidRDefault="00190D1D" w:rsidP="00B16AD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Establish index.</w:t>
      </w:r>
    </w:p>
    <w:p w:rsidR="00B16AD7" w:rsidRPr="00B16AD7" w:rsidRDefault="00B16AD7" w:rsidP="00B05F28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fastaindex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genome.idx</w:t>
      </w:r>
      <w:proofErr w:type="spellEnd"/>
    </w:p>
    <w:p w:rsidR="00B16AD7" w:rsidRP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fastafetch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-f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genome.idx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Fq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&lt;(sort -u header) &gt; out</w:t>
      </w:r>
    </w:p>
    <w:p w:rsid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mv out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genome.dna</w:t>
      </w:r>
      <w:proofErr w:type="spellEnd"/>
    </w:p>
    <w:p w:rsidR="00190D1D" w:rsidRPr="00B16AD7" w:rsidRDefault="00190D1D" w:rsidP="00B16AD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>#</w:t>
      </w:r>
      <w:r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Breakdown the genome.</w:t>
      </w:r>
    </w:p>
    <w:p w:rsidR="00B16AD7" w:rsidRP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fathom -categorize 1000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genome.ann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genome.dna</w:t>
      </w:r>
      <w:proofErr w:type="spellEnd"/>
    </w:p>
    <w:p w:rsidR="00B16AD7" w:rsidRP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fathom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uni.ann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uni.dna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-export 1000 -plus</w:t>
      </w:r>
    </w:p>
    <w:p w:rsidR="00B16AD7" w:rsidRP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mkdir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params</w:t>
      </w:r>
    </w:p>
    <w:p w:rsidR="00B16AD7" w:rsidRP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>cd params/</w:t>
      </w:r>
    </w:p>
    <w:p w:rsidR="00B16AD7" w:rsidRP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>forge ../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export.ann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../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export.dna</w:t>
      </w:r>
      <w:proofErr w:type="spellEnd"/>
    </w:p>
    <w:p w:rsidR="00B16AD7" w:rsidRP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>cd</w:t>
      </w:r>
      <w:proofErr w:type="gramStart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..</w:t>
      </w:r>
      <w:proofErr w:type="gramEnd"/>
    </w:p>
    <w:p w:rsid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hmm-assembler.pl species params/ &gt;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species.hmm</w:t>
      </w:r>
      <w:proofErr w:type="spellEnd"/>
    </w:p>
    <w:p w:rsidR="00190D1D" w:rsidRPr="00B16AD7" w:rsidRDefault="00190D1D" w:rsidP="00B16AD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SNAP training finish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and start prediction</w:t>
      </w:r>
    </w:p>
    <w:p w:rsidR="00B16AD7" w:rsidRP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snap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species.hmm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gff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-quiet &gt;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snap.gff</w:t>
      </w:r>
      <w:proofErr w:type="spellEnd"/>
    </w:p>
    <w:p w:rsidR="00B16AD7" w:rsidRDefault="00B16AD7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snap2gff3.pl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snap.gff</w:t>
      </w:r>
      <w:proofErr w:type="spellEnd"/>
      <w:r w:rsidRPr="00B16AD7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proofErr w:type="spellStart"/>
      <w:r w:rsidRPr="00B16AD7">
        <w:rPr>
          <w:rFonts w:ascii="Times New Roman" w:eastAsia="等线" w:hAnsi="Times New Roman" w:cs="Times New Roman"/>
          <w:kern w:val="2"/>
          <w:lang w:eastAsia="zh-CN"/>
        </w:rPr>
        <w:t>snap_true.gff</w:t>
      </w:r>
      <w:proofErr w:type="spellEnd"/>
    </w:p>
    <w:p w:rsidR="00190D1D" w:rsidRDefault="00190D1D" w:rsidP="00B16AD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190D1D" w:rsidRDefault="00190D1D" w:rsidP="00B16AD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bCs/>
          <w:kern w:val="2"/>
          <w:lang w:eastAsia="zh-CN"/>
        </w:rPr>
      </w:pPr>
      <w:r w:rsidRPr="006B6049">
        <w:rPr>
          <w:rFonts w:ascii="Times New Roman" w:eastAsia="等线" w:hAnsi="Times New Roman" w:cs="Times New Roman"/>
          <w:b/>
          <w:bCs/>
          <w:kern w:val="2"/>
          <w:lang w:eastAsia="zh-CN"/>
        </w:rPr>
        <w:t xml:space="preserve">3.4 </w:t>
      </w:r>
      <w:r w:rsidR="006B6049" w:rsidRPr="006B6049">
        <w:rPr>
          <w:rFonts w:ascii="Times New Roman" w:eastAsia="等线" w:hAnsi="Times New Roman" w:cs="Times New Roman"/>
          <w:b/>
          <w:bCs/>
          <w:kern w:val="2"/>
          <w:lang w:eastAsia="zh-CN"/>
        </w:rPr>
        <w:t>Homology-based gene prediction by Genewise</w:t>
      </w:r>
    </w:p>
    <w:p w:rsidR="006B6049" w:rsidRDefault="006E4A13" w:rsidP="00B16AD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>
        <w:rPr>
          <w:rFonts w:ascii="Times New Roman" w:eastAsia="等线" w:hAnsi="Times New Roman" w:cs="Times New Roman"/>
          <w:kern w:val="2"/>
          <w:lang w:eastAsia="zh-CN"/>
        </w:rPr>
        <w:t xml:space="preserve"># We use the </w:t>
      </w:r>
      <w:r w:rsidRPr="00202F8B">
        <w:rPr>
          <w:rFonts w:ascii="Times New Roman" w:eastAsia="等线" w:hAnsi="Times New Roman" w:cs="Times New Roman"/>
          <w:i/>
          <w:iCs/>
          <w:color w:val="000000"/>
          <w:kern w:val="2"/>
          <w:lang w:eastAsia="zh-CN"/>
        </w:rPr>
        <w:t>S</w:t>
      </w:r>
      <w:r>
        <w:rPr>
          <w:rFonts w:ascii="Times New Roman" w:eastAsia="等线" w:hAnsi="Times New Roman" w:cs="Times New Roman"/>
          <w:i/>
          <w:iCs/>
          <w:color w:val="000000"/>
          <w:kern w:val="2"/>
          <w:lang w:eastAsia="zh-CN"/>
        </w:rPr>
        <w:t>.</w:t>
      </w:r>
      <w:r w:rsidRPr="00202F8B">
        <w:rPr>
          <w:rFonts w:ascii="Times New Roman" w:eastAsia="等线" w:hAnsi="Times New Roman" w:cs="Times New Roman"/>
          <w:i/>
          <w:iCs/>
          <w:color w:val="000000"/>
          <w:kern w:val="2"/>
          <w:lang w:eastAsia="zh-CN"/>
        </w:rPr>
        <w:t xml:space="preserve"> cerevisiae</w:t>
      </w:r>
      <w:r>
        <w:rPr>
          <w:rFonts w:ascii="Times New Roman" w:eastAsia="等线" w:hAnsi="Times New Roman" w:cs="Times New Roman"/>
          <w:kern w:val="2"/>
          <w:lang w:eastAsia="zh-CN"/>
        </w:rPr>
        <w:t xml:space="preserve"> proteins in  </w:t>
      </w:r>
      <w:r w:rsidRPr="006E4A13">
        <w:rPr>
          <w:rFonts w:ascii="Times New Roman" w:eastAsia="等线" w:hAnsi="Times New Roman" w:cs="Times New Roman"/>
          <w:kern w:val="2"/>
          <w:lang w:eastAsia="zh-CN"/>
        </w:rPr>
        <w:t>UniProtKB/Swiss-Prot</w:t>
      </w:r>
      <w:r>
        <w:rPr>
          <w:rFonts w:ascii="Times New Roman" w:eastAsia="等线" w:hAnsi="Times New Roman" w:cs="Times New Roman"/>
          <w:kern w:val="2"/>
          <w:lang w:eastAsia="zh-CN"/>
        </w:rPr>
        <w:t xml:space="preserve"> as </w:t>
      </w:r>
      <w:r w:rsidRPr="006E4A13">
        <w:rPr>
          <w:rFonts w:ascii="Times New Roman" w:eastAsia="等线" w:hAnsi="Times New Roman" w:cs="Times New Roman"/>
          <w:kern w:val="2"/>
          <w:lang w:eastAsia="zh-CN"/>
        </w:rPr>
        <w:t>close-related proteins.</w:t>
      </w:r>
    </w:p>
    <w:p w:rsidR="006E4A13" w:rsidRPr="00FA107B" w:rsidRDefault="006E4A13" w:rsidP="006E4A13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Start the annotation.</w:t>
      </w:r>
    </w:p>
    <w:p w:rsidR="006E4A13" w:rsidRPr="00FA107B" w:rsidRDefault="006E4A13" w:rsidP="006E4A1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/opt/biosoft/homolog_genewise/homolog_genewise.pl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rename_all.fasta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genome.hardmaskN.fasta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8 0.1 1e-9</w:t>
      </w:r>
    </w:p>
    <w:p w:rsidR="006E4A13" w:rsidRPr="00FA107B" w:rsidRDefault="006E4A13" w:rsidP="006E4A13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Filter the result.</w:t>
      </w:r>
    </w:p>
    <w:p w:rsidR="006E4A13" w:rsidRPr="00FA107B" w:rsidRDefault="006E4A13" w:rsidP="006E4A1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/opt/biosoft/homolog_genewise/genewise_filter.pl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genewise.gff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genome.hardmaskN.fasta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15 90 1 1e-6 0.30 4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genewise.filter.gff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2&gt;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genewise.filter.stats</w:t>
      </w:r>
      <w:proofErr w:type="spellEnd"/>
    </w:p>
    <w:p w:rsidR="006E4A13" w:rsidRPr="00FA107B" w:rsidRDefault="006E4A13" w:rsidP="006E4A13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lastRenderedPageBreak/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Evaluate the completeness of predicted genes and filter the sequences containing stop codons.</w:t>
      </w:r>
    </w:p>
    <w:p w:rsidR="006E4A13" w:rsidRDefault="006E4A13" w:rsidP="006E4A1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/opt/biosoft/homolog_genewise/genewise2EVM_input.pl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genewise.filter.gff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genome.hardmaskN.fasta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filterMiddleStopCodon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=yes &gt; evm_protein_alignment.gff3 2&gt; genewise_gene_models_completeness_check.txt</w:t>
      </w:r>
    </w:p>
    <w:p w:rsidR="006E4A13" w:rsidRDefault="006E4A13" w:rsidP="006E4A13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># Process the output style</w:t>
      </w:r>
    </w:p>
    <w:p w:rsidR="006E4A13" w:rsidRPr="006E4A13" w:rsidRDefault="006E4A13" w:rsidP="006E4A1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's/^#.*//; s/^\s*$//' </w:t>
      </w:r>
      <w:proofErr w:type="spellStart"/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>genewise.gff</w:t>
      </w:r>
      <w:proofErr w:type="spellEnd"/>
    </w:p>
    <w:p w:rsidR="006E4A13" w:rsidRPr="006E4A13" w:rsidRDefault="006E4A13" w:rsidP="006E4A1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make_evm_recognize_gff.pl </w:t>
      </w:r>
      <w:proofErr w:type="spellStart"/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>genewise.gff</w:t>
      </w:r>
      <w:proofErr w:type="spellEnd"/>
    </w:p>
    <w:p w:rsidR="006E4A13" w:rsidRPr="006E4A13" w:rsidRDefault="006E4A13" w:rsidP="006E4A1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6E4A13">
        <w:rPr>
          <w:rFonts w:ascii="Times New Roman" w:eastAsia="等线" w:hAnsi="Times New Roman" w:cs="Times New Roman"/>
          <w:color w:val="000000"/>
          <w:kern w:val="2"/>
          <w:lang w:eastAsia="zh-CN"/>
        </w:rPr>
        <w:t>/opt/biosoft/EVidenceModeler-1.1.1/EvmUtils/misc/SNAP_to_GFF3.pl evm_wise.gff3 &gt; final_evm_wise.gff3</w:t>
      </w:r>
    </w:p>
    <w:p w:rsidR="00C54F4D" w:rsidRPr="001644FC" w:rsidRDefault="00C54F4D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1644FC" w:rsidRDefault="00190D1D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bCs/>
          <w:color w:val="000000"/>
          <w:kern w:val="2"/>
          <w:lang w:eastAsia="zh-CN"/>
        </w:rPr>
      </w:pPr>
      <w:r w:rsidRPr="00190D1D">
        <w:rPr>
          <w:rFonts w:ascii="Times New Roman" w:eastAsia="等线" w:hAnsi="Times New Roman" w:cs="Times New Roman"/>
          <w:b/>
          <w:bCs/>
          <w:color w:val="000000"/>
          <w:kern w:val="2"/>
          <w:lang w:eastAsia="zh-CN"/>
        </w:rPr>
        <w:t>3.</w:t>
      </w:r>
      <w:r>
        <w:rPr>
          <w:rFonts w:ascii="Times New Roman" w:eastAsia="等线" w:hAnsi="Times New Roman" w:cs="Times New Roman"/>
          <w:b/>
          <w:bCs/>
          <w:color w:val="000000"/>
          <w:kern w:val="2"/>
          <w:lang w:eastAsia="zh-CN"/>
        </w:rPr>
        <w:t>5</w:t>
      </w:r>
      <w:r w:rsidRPr="00190D1D">
        <w:rPr>
          <w:rFonts w:ascii="Times New Roman" w:eastAsia="等线" w:hAnsi="Times New Roman" w:cs="Times New Roman"/>
          <w:b/>
          <w:bCs/>
          <w:color w:val="000000"/>
          <w:kern w:val="2"/>
          <w:lang w:eastAsia="zh-CN"/>
        </w:rPr>
        <w:t xml:space="preserve"> Gene prediction by PASA</w:t>
      </w:r>
    </w:p>
    <w:p w:rsidR="00190D1D" w:rsidRPr="00810EF1" w:rsidRDefault="00190D1D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>cd 4_MS_database/CCPRD/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genome_pasa</w:t>
      </w:r>
      <w:proofErr w:type="spellEnd"/>
    </w:p>
    <w:p w:rsidR="00190D1D" w:rsidRDefault="00190D1D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Prepare the transcriptome file.</w:t>
      </w:r>
    </w:p>
    <w:p w:rsidR="00190D1D" w:rsidRPr="00810EF1" w:rsidRDefault="00190D1D" w:rsidP="003075AA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perl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-e 'while (&lt;&gt;) { print "$1\n" if /&gt;(\S+)/ }'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YT_Unigene.fasta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tdn.accs</w:t>
      </w:r>
      <w:proofErr w:type="spellEnd"/>
    </w:p>
    <w:p w:rsidR="00190D1D" w:rsidRDefault="00190D1D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190D1D">
        <w:rPr>
          <w:rFonts w:ascii="Times New Roman" w:eastAsia="等线" w:hAnsi="Times New Roman" w:cs="Times New Roman"/>
          <w:color w:val="000000"/>
          <w:kern w:val="2"/>
          <w:lang w:eastAsia="zh-CN"/>
        </w:rPr>
        <w:t># End-trimming of the transcriptome.</w:t>
      </w:r>
    </w:p>
    <w:p w:rsidR="00190D1D" w:rsidRPr="00810EF1" w:rsidRDefault="00190D1D" w:rsidP="003075AA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seqclean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YT_Unigene.fasta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-v /opt/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biosoft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>/PASApipeline-2.0.2/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seqclean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UniVec</w:t>
      </w:r>
      <w:proofErr w:type="spellEnd"/>
    </w:p>
    <w:p w:rsidR="00190D1D" w:rsidRDefault="00190D1D" w:rsidP="00F5313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190D1D">
        <w:rPr>
          <w:rFonts w:ascii="Times New Roman" w:eastAsia="等线" w:hAnsi="Times New Roman" w:cs="Times New Roman"/>
          <w:color w:val="000000"/>
          <w:kern w:val="2"/>
          <w:lang w:eastAsia="zh-CN"/>
        </w:rPr>
        <w:t># Produce config file.</w:t>
      </w:r>
    </w:p>
    <w:p w:rsidR="00190D1D" w:rsidRPr="00810EF1" w:rsidRDefault="00190D1D" w:rsidP="003075AA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cp /opt/biosoft/PASApipeline-2.0.2/pasa_conf/pasa.alignAssembly.Template.txt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alignAssembly.config</w:t>
      </w:r>
      <w:proofErr w:type="spellEnd"/>
    </w:p>
    <w:p w:rsidR="00190D1D" w:rsidRPr="00810EF1" w:rsidRDefault="00190D1D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>DATE=`date +%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Y%m%e%k%M%S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|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perl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-pe 's/\s+//'`</w:t>
      </w:r>
    </w:p>
    <w:p w:rsidR="00190D1D" w:rsidRDefault="00190D1D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>echo "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perl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-p -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-e 's/MYSQLDB=.*/MYSQLDB=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pasa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>_$</w:t>
      </w:r>
      <w:r w:rsidRPr="00190D1D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DATE/' </w:t>
      </w:r>
      <w:proofErr w:type="spellStart"/>
      <w:r w:rsidRPr="00190D1D">
        <w:rPr>
          <w:rFonts w:ascii="Times New Roman" w:eastAsia="等线" w:hAnsi="Times New Roman" w:cs="Times New Roman"/>
          <w:color w:val="000000"/>
          <w:kern w:val="2"/>
          <w:lang w:eastAsia="zh-CN"/>
        </w:rPr>
        <w:t>alignAssembly.config</w:t>
      </w:r>
      <w:proofErr w:type="spellEnd"/>
      <w:r w:rsidRPr="00190D1D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" | </w:t>
      </w:r>
      <w:proofErr w:type="spellStart"/>
      <w:r w:rsidRPr="00190D1D">
        <w:rPr>
          <w:rFonts w:ascii="Times New Roman" w:eastAsia="等线" w:hAnsi="Times New Roman" w:cs="Times New Roman"/>
          <w:color w:val="000000"/>
          <w:kern w:val="2"/>
          <w:lang w:eastAsia="zh-CN"/>
        </w:rPr>
        <w:t>sh</w:t>
      </w:r>
      <w:proofErr w:type="spellEnd"/>
    </w:p>
    <w:p w:rsidR="00190D1D" w:rsidRPr="00FA107B" w:rsidRDefault="00190D1D" w:rsidP="00190D1D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Produce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mysql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databases and tables.</w:t>
      </w:r>
    </w:p>
    <w:p w:rsidR="00190D1D" w:rsidRPr="00FA107B" w:rsidRDefault="00190D1D" w:rsidP="00190D1D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/opt/biosoft/PASApipeline-2.0.2/scripts/create_mysql_cdnaassembly_db.dbi -r -c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alignAssembly.config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-S /opt/biosoft/PASApipeline-2.0.2/schema/cdna_alignment_mysqlschema</w:t>
      </w:r>
    </w:p>
    <w:p w:rsidR="00190D1D" w:rsidRPr="00FA107B" w:rsidRDefault="00190D1D" w:rsidP="00190D1D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Start mapping transcripts.</w:t>
      </w:r>
    </w:p>
    <w:p w:rsidR="00190D1D" w:rsidRPr="00810EF1" w:rsidRDefault="00190D1D" w:rsidP="003075AA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/opt/biosoft/PASApipeline-2.0.2/scripts/Launch_PASA_pipeline.pl -c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alignAssembly.config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-R -g ../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genome_denovo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>/GeneMark-ES/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genome.fasta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-t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YT_Unigene.fasta.clean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-T -u ../../../2_cluster_mRNA/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YT_Unigene.fasta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--ALIGNERS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gmap,blat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--CPU 8 --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stringent_alignment_overlap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30.0 --TDN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tdn.accs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--MAX_INTRON_LENGTH 20000 --</w:t>
      </w:r>
      <w:r w:rsidRPr="00810EF1">
        <w:rPr>
          <w:rFonts w:ascii="Times New Roman" w:eastAsia="等线" w:hAnsi="Times New Roman" w:cs="Times New Roman"/>
          <w:kern w:val="2"/>
          <w:lang w:eastAsia="zh-CN"/>
        </w:rPr>
        <w:lastRenderedPageBreak/>
        <w:t>TRANSDECODER &amp;&gt; pasa.log</w:t>
      </w:r>
    </w:p>
    <w:p w:rsidR="00190D1D" w:rsidRDefault="00190D1D" w:rsidP="00190D1D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190D1D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# This will produce </w:t>
      </w:r>
      <w:proofErr w:type="spellStart"/>
      <w:r w:rsidRPr="00190D1D">
        <w:rPr>
          <w:rFonts w:ascii="Times New Roman" w:eastAsia="等线" w:hAnsi="Times New Roman" w:cs="Times New Roman"/>
          <w:color w:val="000000"/>
          <w:kern w:val="2"/>
          <w:lang w:eastAsia="zh-CN"/>
        </w:rPr>
        <w:t>pasa</w:t>
      </w:r>
      <w:proofErr w:type="spellEnd"/>
      <w:r w:rsidRPr="00190D1D">
        <w:rPr>
          <w:rFonts w:ascii="Times New Roman" w:eastAsia="等线" w:hAnsi="Times New Roman" w:cs="Times New Roman"/>
          <w:color w:val="000000"/>
          <w:kern w:val="2"/>
          <w:lang w:eastAsia="zh-CN"/>
        </w:rPr>
        <w:t>_*.pasa_assemblies.gff3 for downstream analyses.</w:t>
      </w:r>
    </w:p>
    <w:p w:rsidR="006E4A13" w:rsidRDefault="006E4A13" w:rsidP="00190D1D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6E4A13" w:rsidRDefault="006E4A13" w:rsidP="00190D1D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bCs/>
          <w:color w:val="000000"/>
          <w:kern w:val="2"/>
          <w:lang w:eastAsia="zh-CN"/>
        </w:rPr>
      </w:pPr>
      <w:r w:rsidRPr="006E4A13">
        <w:rPr>
          <w:rFonts w:ascii="Times New Roman" w:eastAsia="等线" w:hAnsi="Times New Roman" w:cs="Times New Roman"/>
          <w:b/>
          <w:bCs/>
          <w:color w:val="000000"/>
          <w:kern w:val="2"/>
          <w:lang w:eastAsia="zh-CN"/>
        </w:rPr>
        <w:t>3.6 Combine above gff3 file by EVM</w:t>
      </w:r>
    </w:p>
    <w:p w:rsidR="00802705" w:rsidRPr="00FA107B" w:rsidRDefault="00802705" w:rsidP="00802705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Augustus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file.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/opt/biosoft/EVidenceModeler-1.1.1/EvmUtils/misc/augustus_GFF3_to_EVM_GFF3.pl aug.gff3 &gt; evm_augustus.gff3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's/^#.*//; s/^\s*$//' evm_augustus.gff3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gff3_gene_prediction_file_validator.pl evm_augustus.gff3</w:t>
      </w:r>
    </w:p>
    <w:p w:rsidR="00802705" w:rsidRPr="00FA107B" w:rsidRDefault="00802705" w:rsidP="00802705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Genemar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-E</w:t>
      </w:r>
      <w:r w:rsidR="00CC5F02">
        <w:rPr>
          <w:rFonts w:ascii="Times New Roman" w:eastAsia="等线" w:hAnsi="Times New Roman" w:cs="Times New Roman"/>
          <w:color w:val="000000"/>
          <w:kern w:val="2"/>
          <w:lang w:eastAsia="zh-CN"/>
        </w:rPr>
        <w:t>S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file.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ln -s </w:t>
      </w:r>
      <w:r w:rsidR="00CC5F02" w:rsidRPr="00CC5F02">
        <w:rPr>
          <w:rFonts w:ascii="Times New Roman" w:eastAsia="等线" w:hAnsi="Times New Roman" w:cs="Times New Roman"/>
          <w:color w:val="000000"/>
          <w:kern w:val="2"/>
          <w:lang w:eastAsia="zh-CN"/>
        </w:rPr>
        <w:t>4_MS_database/CCPRD/</w:t>
      </w:r>
      <w:proofErr w:type="spellStart"/>
      <w:r w:rsidR="00CC5F02" w:rsidRPr="00CC5F02">
        <w:rPr>
          <w:rFonts w:ascii="Times New Roman" w:eastAsia="等线" w:hAnsi="Times New Roman" w:cs="Times New Roman"/>
          <w:color w:val="000000"/>
          <w:kern w:val="2"/>
          <w:lang w:eastAsia="zh-CN"/>
        </w:rPr>
        <w:t>genome_denovo</w:t>
      </w:r>
      <w:proofErr w:type="spellEnd"/>
      <w:r w:rsidR="00CC5F02" w:rsidRPr="00CC5F02">
        <w:rPr>
          <w:rFonts w:ascii="Times New Roman" w:eastAsia="等线" w:hAnsi="Times New Roman" w:cs="Times New Roman"/>
          <w:color w:val="000000"/>
          <w:kern w:val="2"/>
          <w:lang w:eastAsia="zh-CN"/>
        </w:rPr>
        <w:t>/GeneMark-ES</w:t>
      </w:r>
      <w:r w:rsidR="00CC5F02">
        <w:rPr>
          <w:rFonts w:ascii="Times New Roman" w:eastAsia="等线" w:hAnsi="Times New Roman" w:cs="Times New Roman"/>
          <w:color w:val="000000"/>
          <w:kern w:val="2"/>
          <w:lang w:eastAsia="zh-CN"/>
        </w:rPr>
        <w:t>/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genemark.gff3 evm_genemark-e</w:t>
      </w:r>
      <w:r w:rsidR="00CC5F02">
        <w:rPr>
          <w:rFonts w:ascii="Times New Roman" w:eastAsia="等线" w:hAnsi="Times New Roman" w:cs="Times New Roman"/>
          <w:color w:val="000000"/>
          <w:kern w:val="2"/>
          <w:lang w:eastAsia="zh-CN"/>
        </w:rPr>
        <w:t>s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.gff3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gff3_gene_prediction_file_validator.pl evm_genemark-e</w:t>
      </w:r>
      <w:r w:rsidR="00CC5F02">
        <w:rPr>
          <w:rFonts w:ascii="Times New Roman" w:eastAsia="等线" w:hAnsi="Times New Roman" w:cs="Times New Roman"/>
          <w:color w:val="000000"/>
          <w:kern w:val="2"/>
          <w:lang w:eastAsia="zh-CN"/>
        </w:rPr>
        <w:t>s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.gff3</w:t>
      </w:r>
    </w:p>
    <w:p w:rsidR="00802705" w:rsidRPr="00FA107B" w:rsidRDefault="00802705" w:rsidP="00802705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Snap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file.</w:t>
      </w:r>
    </w:p>
    <w:p w:rsidR="00802705" w:rsidRPr="00FA107B" w:rsidRDefault="00802705" w:rsidP="00802705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Change the style.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/opt/biosoft/EVidenceModeler-1.1.1/EvmUtils/misc/SNAP_output_to_gff3.pl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snap.zff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&gt; snap.gff3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gff3_gene_prediction_file_validator.pl snap.gff3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's/^(\S+)\t(\.)\t/$1\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tSNAP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\t/g' snap.gff3</w:t>
      </w:r>
    </w:p>
    <w:p w:rsidR="00802705" w:rsidRPr="00FA107B" w:rsidRDefault="00802705" w:rsidP="00802705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PASA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file.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cp ../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new_pasa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pasa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*.pasa_assemblies.gff3 ./transcript_alignments.gff3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 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i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-e 's/\t\S+/\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tpasa_transcript_alignments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/' transcript_alignments.gff3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gff3_gene_prediction_file_validator.pl transcript_alignments.gff3</w:t>
      </w:r>
    </w:p>
    <w:p w:rsidR="00802705" w:rsidRPr="00FA107B" w:rsidRDefault="00802705" w:rsidP="00802705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Genewise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file.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ln -s ../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genewise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/wise/evm_protein_alignment.gff3 ./protein_alignments.gff3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gff3_gene_prediction_file_validator.pl protein_alignments.gff3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cat evm_augustus.gff3 evm_genemark-e</w:t>
      </w:r>
      <w:r w:rsidR="00361CD6">
        <w:rPr>
          <w:rFonts w:ascii="Times New Roman" w:eastAsia="等线" w:hAnsi="Times New Roman" w:cs="Times New Roman"/>
          <w:color w:val="000000"/>
          <w:kern w:val="2"/>
          <w:lang w:eastAsia="zh-CN"/>
        </w:rPr>
        <w:t>s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.gff3 snap.gff3 |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perl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-pe 's/^#.*//; s/^\s*$//' &gt; gene_predictions.gff3</w:t>
      </w:r>
    </w:p>
    <w:p w:rsidR="00802705" w:rsidRPr="00FA107B" w:rsidRDefault="00802705" w:rsidP="00802705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lastRenderedPageBreak/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Create weights file.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echo -e "ABINITIO_PREDICTION\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tAugustus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\t6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ABINITIO_PREDICTION\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tSNAP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\t2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ABINITIO_PREDICTION\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tGeneMark.hmm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\t1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PROTEIN\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tGeneWise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\t5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TRANSCRIPT\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tpasa_transcript_alignments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\t10" &gt; weights.txt</w:t>
      </w:r>
    </w:p>
    <w:p w:rsidR="00802705" w:rsidRPr="00FA107B" w:rsidRDefault="00802705" w:rsidP="00802705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Split the data.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partition_EVM_inputs.pl --genome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gene_predictions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gene_predictions.gff3 --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protein_alignments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protein_alignments.gff3 --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transcript_alignments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transcript_alignments.gff3 --repeats genome.repeat.gff3 --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segmentSize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500000 --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overlapSize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10000 --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partition_listing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partitions_list.out</w:t>
      </w:r>
      <w:proofErr w:type="spellEnd"/>
    </w:p>
    <w:p w:rsidR="00802705" w:rsidRPr="00FA107B" w:rsidRDefault="00802705" w:rsidP="00802705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Create and run commands.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write_EVM_commands.pl --genome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gene_predictions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gene_predictions.gff3 --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protein_alignments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protein_alignments.gff3 --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transcript_alignments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transcript_alignments.gff3 --repeats genome.repeat.gff3  --weights `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pwd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`/weights.txt --partitions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partitions_list.out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output_file_name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evm.out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commands.list</w:t>
      </w:r>
      <w:proofErr w:type="spellEnd"/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ParaFly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-c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commands.list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-CPU 4</w:t>
      </w:r>
    </w:p>
    <w:p w:rsidR="00802705" w:rsidRPr="00FA107B" w:rsidRDefault="00802705" w:rsidP="00802705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Combine the results and reformat to gff3.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recombine_EVM_partial_outputs.pl --partitions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partitions_list.out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output_file_name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evm.out</w:t>
      </w:r>
      <w:proofErr w:type="spellEnd"/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convert_EVM_outputs_to_GFF3.pl --partitions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partitions_list.out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output_file_name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evm.out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--genome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genome.fasta</w:t>
      </w:r>
      <w:proofErr w:type="spellEnd"/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find . -regex ".*evm.out.gff3" -exec cat {} \; &gt; EVM.all.gff3</w:t>
      </w:r>
    </w:p>
    <w:p w:rsidR="00802705" w:rsidRPr="00FA107B" w:rsidRDefault="00802705" w:rsidP="00802705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Extract proteins from gff3.</w:t>
      </w:r>
    </w:p>
    <w:p w:rsidR="00802705" w:rsidRPr="00FA107B" w:rsidRDefault="00802705" w:rsidP="00802705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/opt/biosoft/EVidenceModeler-1.1.1/EvmUtils/gff3_file_to_proteins.pl EVM.all.gff3 ../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evm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/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genome.fasta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prot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&gt;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genome_protein.fasta</w:t>
      </w:r>
      <w:proofErr w:type="spellEnd"/>
    </w:p>
    <w:p w:rsidR="00802705" w:rsidRPr="00802705" w:rsidRDefault="00802705" w:rsidP="00190D1D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</w:p>
    <w:p w:rsidR="00FA107B" w:rsidRDefault="00020547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</w:pPr>
      <w:r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  <w:t>4</w:t>
      </w:r>
      <w:r w:rsidRPr="00FA107B"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  <w:t>. Transcriptome gene prediction</w:t>
      </w:r>
    </w:p>
    <w:p w:rsidR="00020547" w:rsidRDefault="00020547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4</w:t>
      </w: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.1 De novo prediction by TransDecoder</w:t>
      </w:r>
    </w:p>
    <w:p w:rsidR="00154719" w:rsidRDefault="00154719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lastRenderedPageBreak/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Predict ORF.</w:t>
      </w:r>
    </w:p>
    <w:p w:rsidR="009A5355" w:rsidRPr="00810EF1" w:rsidRDefault="009A5355" w:rsidP="00A43B09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>cd 4_MS_database/CCPRD/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trans_denovo</w:t>
      </w:r>
      <w:proofErr w:type="spellEnd"/>
    </w:p>
    <w:p w:rsidR="00154719" w:rsidRPr="00810EF1" w:rsidRDefault="00154719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TransDecoder.LongOrfs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-t ../../../2_cluster_mRNA/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YT_Unigene.fasta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-m 20</w:t>
      </w:r>
    </w:p>
    <w:p w:rsidR="00154719" w:rsidRPr="00810EF1" w:rsidRDefault="00154719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TransDecoder.Predict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-t ../../../2_cluster_mRNA/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YT_Unigene.fasta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--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cpu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12</w:t>
      </w:r>
    </w:p>
    <w:p w:rsidR="00577CDC" w:rsidRPr="00577CDC" w:rsidRDefault="00577CDC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</w:pPr>
      <w:r w:rsidRPr="00577CDC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 xml:space="preserve"># Get the </w:t>
      </w:r>
      <w:proofErr w:type="spellStart"/>
      <w:r w:rsidRPr="00577CDC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>Transdecoder</w:t>
      </w:r>
      <w:proofErr w:type="spellEnd"/>
      <w:r w:rsidRPr="00577CDC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 xml:space="preserve"> result </w:t>
      </w:r>
      <w:proofErr w:type="spellStart"/>
      <w:r w:rsidRPr="00577CDC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>YT_Unigene.fasta.transdecoder.pep</w:t>
      </w:r>
      <w:proofErr w:type="spellEnd"/>
    </w:p>
    <w:p w:rsidR="00577CDC" w:rsidRDefault="00577CDC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</w:p>
    <w:p w:rsidR="00020547" w:rsidRDefault="00020547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4</w:t>
      </w: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.2 De novo prediction by GeneMarkS-T</w:t>
      </w:r>
    </w:p>
    <w:p w:rsidR="00577CDC" w:rsidRPr="00810EF1" w:rsidRDefault="00577CDC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gmst.pl --output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YT_gmst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--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fnn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--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faa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-clean 1 ../../../2_cluster_mRNA/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YT_Unigene.fasta</w:t>
      </w:r>
      <w:proofErr w:type="spellEnd"/>
    </w:p>
    <w:p w:rsidR="00577CDC" w:rsidRDefault="00577CDC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</w:p>
    <w:p w:rsidR="00020547" w:rsidRDefault="00020547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4</w:t>
      </w: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 xml:space="preserve">.3 Homolog-based prediction by Hercules </w:t>
      </w:r>
      <w:r w:rsidRPr="00577CDC">
        <w:rPr>
          <w:rFonts w:ascii="Times New Roman" w:eastAsia="等线" w:hAnsi="Times New Roman" w:cs="Times New Roman"/>
          <w:b/>
          <w:kern w:val="2"/>
          <w:lang w:eastAsia="zh-CN"/>
        </w:rPr>
        <w:t>(</w:t>
      </w:r>
      <w:hyperlink r:id="rId9" w:history="1">
        <w:r w:rsidRPr="00577CDC">
          <w:rPr>
            <w:rStyle w:val="ae"/>
            <w:rFonts w:ascii="Times New Roman" w:eastAsia="等线" w:hAnsi="Times New Roman" w:cs="Times New Roman"/>
            <w:b/>
            <w:color w:val="auto"/>
            <w:kern w:val="2"/>
            <w:u w:val="none"/>
            <w:lang w:eastAsia="zh-CN"/>
          </w:rPr>
          <w:t>https://github.com/qingxiangguo/hercules-v.1.0</w:t>
        </w:r>
      </w:hyperlink>
      <w:r w:rsidRPr="00577CDC">
        <w:rPr>
          <w:rFonts w:ascii="Times New Roman" w:eastAsia="等线" w:hAnsi="Times New Roman" w:cs="Times New Roman"/>
          <w:b/>
          <w:kern w:val="2"/>
          <w:lang w:eastAsia="zh-CN"/>
        </w:rPr>
        <w:t>)</w:t>
      </w:r>
    </w:p>
    <w:p w:rsidR="00577CDC" w:rsidRPr="00810EF1" w:rsidRDefault="00765B14" w:rsidP="00A43B09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>cd 4_MS_database/CCPRD/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trans_homolog</w:t>
      </w:r>
      <w:proofErr w:type="spellEnd"/>
    </w:p>
    <w:p w:rsidR="00765B14" w:rsidRPr="00765B14" w:rsidRDefault="00765B14" w:rsidP="00A329E1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</w:pPr>
      <w:r w:rsidRPr="00765B14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 xml:space="preserve"># Blast transcriptome with swiss and </w:t>
      </w:r>
      <w:proofErr w:type="spellStart"/>
      <w:r w:rsidRPr="00765B14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>kog</w:t>
      </w:r>
      <w:proofErr w:type="spellEnd"/>
      <w:r w:rsidRPr="00765B14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 xml:space="preserve"> database.</w:t>
      </w:r>
    </w:p>
    <w:p w:rsidR="00577CDC" w:rsidRPr="00810EF1" w:rsidRDefault="00765B14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blastx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-query ../../../2_cluster_mRNA/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YT_Unigene.fasta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db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KOG -max_target_seqs 20 -out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kog_result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-evalue 1e-5 -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num_threads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48 -outfmt "6 qseqid sseqid pident length mismatch gapopen qstart qend sstart send evalue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bitscore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stitle frames sscinames sskingdoms"</w:t>
      </w:r>
    </w:p>
    <w:p w:rsidR="00765B14" w:rsidRPr="00810EF1" w:rsidRDefault="00765B14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blastx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-query ../../../2_cluster_mRNA/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YT_Unigene.fasta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db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swiss -max_target_seqs 20 -out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swiss_result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-evalue 1e-5 -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num_threads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48 -outfmt "6 qseqid sseqid pident length mismatch gapopen qstart qend sstart send evalue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bitscore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stitle frames sscinames sskingdoms"</w:t>
      </w:r>
    </w:p>
    <w:p w:rsidR="00765B14" w:rsidRDefault="00765B14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</w:pPr>
      <w:r w:rsidRPr="00765B14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># Process blast results.</w:t>
      </w:r>
    </w:p>
    <w:p w:rsidR="00765B14" w:rsidRPr="00810EF1" w:rsidRDefault="00765B14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for next in $(cut -f1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swiss_result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| sort -u); do grep -w -m 20 "$next"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swiss_result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; done &gt;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tmp</w:t>
      </w:r>
      <w:proofErr w:type="spellEnd"/>
    </w:p>
    <w:p w:rsidR="00765B14" w:rsidRPr="00810EF1" w:rsidRDefault="00765B14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sort_blast_by_query_name.pl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tmp</w:t>
      </w:r>
      <w:proofErr w:type="spellEnd"/>
    </w:p>
    <w:p w:rsidR="00765B14" w:rsidRPr="00810EF1" w:rsidRDefault="00765B14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mv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sorted_output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swiss | rm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tmp</w:t>
      </w:r>
      <w:proofErr w:type="spellEnd"/>
    </w:p>
    <w:p w:rsidR="00765B14" w:rsidRPr="00810EF1" w:rsidRDefault="00765B14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for next in $(cut -f1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kog_result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| sort -u); do grep -w -m 20 "$next"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kog_result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; done &gt;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tmp</w:t>
      </w:r>
      <w:proofErr w:type="spellEnd"/>
    </w:p>
    <w:p w:rsidR="00765B14" w:rsidRPr="00810EF1" w:rsidRDefault="00765B14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sort_blast_by_query_name.pl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tmp</w:t>
      </w:r>
      <w:proofErr w:type="spellEnd"/>
    </w:p>
    <w:p w:rsidR="00765B14" w:rsidRPr="00810EF1" w:rsidRDefault="00765B14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mv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sorted_output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kog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| rm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tmp</w:t>
      </w:r>
      <w:proofErr w:type="spellEnd"/>
    </w:p>
    <w:p w:rsidR="00765B14" w:rsidRPr="00810EF1" w:rsidRDefault="00765B14" w:rsidP="00810EF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hercules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nr swiss egg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kog</w:t>
      </w:r>
      <w:proofErr w:type="spellEnd"/>
    </w:p>
    <w:p w:rsidR="00765B14" w:rsidRPr="00765B14" w:rsidRDefault="00765B14" w:rsidP="00765B14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</w:pPr>
      <w:r w:rsidRPr="00765B14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lastRenderedPageBreak/>
        <w:t xml:space="preserve"># Hercules requires the installation of </w:t>
      </w:r>
      <w:proofErr w:type="spellStart"/>
      <w:r w:rsidRPr="00765B14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>anvi’o</w:t>
      </w:r>
      <w:proofErr w:type="spellEnd"/>
      <w:r w:rsidRPr="00765B14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>, for details, see https://github.com/merenlab/anvio/releases/v5.5.</w:t>
      </w:r>
    </w:p>
    <w:p w:rsidR="00765B14" w:rsidRDefault="00765B14" w:rsidP="00765B14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</w:pPr>
      <w:r w:rsidRPr="00765B14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># Hercules will combine blast results from different databases with customized priority and produce a gene-call file which can be fed into Anvi'o.</w:t>
      </w:r>
    </w:p>
    <w:p w:rsidR="00765B14" w:rsidRPr="00810EF1" w:rsidRDefault="00765B14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anvi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>-gen-contigs-database -f ../../../2_cluster_mRNA/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YT_Unigene.fasta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-o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contigs.db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--external-gene-calls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gene_call</w:t>
      </w:r>
      <w:proofErr w:type="spellEnd"/>
    </w:p>
    <w:p w:rsidR="00765B14" w:rsidRPr="00765B14" w:rsidRDefault="00765B14" w:rsidP="00765B14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#</w:t>
      </w:r>
      <w:r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Get the proteins.</w:t>
      </w:r>
    </w:p>
    <w:p w:rsidR="00765B14" w:rsidRPr="00810EF1" w:rsidRDefault="00765B14" w:rsidP="00A43B09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anvi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-get-aa-sequences-for-gene-calls -c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contigs.db</w:t>
      </w:r>
      <w:proofErr w:type="spellEnd"/>
      <w:r w:rsidRPr="00810EF1">
        <w:rPr>
          <w:rFonts w:ascii="Times New Roman" w:eastAsia="等线" w:hAnsi="Times New Roman" w:cs="Times New Roman"/>
          <w:kern w:val="2"/>
          <w:lang w:eastAsia="zh-CN"/>
        </w:rPr>
        <w:t xml:space="preserve"> -o </w:t>
      </w:r>
      <w:proofErr w:type="spellStart"/>
      <w:r w:rsidRPr="00810EF1">
        <w:rPr>
          <w:rFonts w:ascii="Times New Roman" w:eastAsia="等线" w:hAnsi="Times New Roman" w:cs="Times New Roman"/>
          <w:kern w:val="2"/>
          <w:lang w:eastAsia="zh-CN"/>
        </w:rPr>
        <w:t>homolog.fa</w:t>
      </w:r>
      <w:proofErr w:type="spellEnd"/>
    </w:p>
    <w:p w:rsidR="00765B14" w:rsidRPr="00765B14" w:rsidRDefault="00765B14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</w:pPr>
    </w:p>
    <w:p w:rsidR="00020547" w:rsidRDefault="00020547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4</w:t>
      </w: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.4 Six-frame translation</w:t>
      </w:r>
    </w:p>
    <w:p w:rsidR="00765B14" w:rsidRDefault="00765B14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765B14">
        <w:rPr>
          <w:rFonts w:ascii="Times New Roman" w:eastAsia="楷体_GB2312" w:hAnsi="Times New Roman" w:cs="Times New Roman"/>
          <w:kern w:val="2"/>
          <w:lang w:eastAsia="zh-CN"/>
        </w:rPr>
        <w:t># Those transcripts that were translated neither by de novo nor homolog-based method are translated into amino acid sequences using the Transeq script from the EMBOSS.</w:t>
      </w:r>
    </w:p>
    <w:p w:rsidR="00765B14" w:rsidRPr="00A329E1" w:rsidRDefault="00994077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cd 4_MS_database/CCPRD/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trans_left_six_frame</w:t>
      </w:r>
      <w:proofErr w:type="spellEnd"/>
    </w:p>
    <w:p w:rsidR="00994077" w:rsidRDefault="00C7222B" w:rsidP="00C7222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C7222B">
        <w:rPr>
          <w:rFonts w:ascii="Times New Roman" w:eastAsia="楷体_GB2312" w:hAnsi="Times New Roman" w:cs="Times New Roman"/>
          <w:kern w:val="2"/>
          <w:lang w:eastAsia="zh-CN"/>
        </w:rPr>
        <w:t># Get those sequences that were translated neither by de novo nor homolog-based method.</w:t>
      </w:r>
    </w:p>
    <w:p w:rsidR="00C7222B" w:rsidRPr="00A329E1" w:rsidRDefault="00C7222B" w:rsidP="00A43B09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cp</w:t>
      </w:r>
      <w:proofErr w:type="gramStart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..</w:t>
      </w:r>
      <w:proofErr w:type="gramEnd"/>
      <w:r w:rsidRPr="00A329E1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trans_homolog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gene_call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./</w:t>
      </w:r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grep "&gt;" ../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trans_denovo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YT_gmst.faa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gmst</w:t>
      </w:r>
      <w:proofErr w:type="spellEnd"/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grep "&gt;" ../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trans_denovo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>/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YT_Unigene.fasta.transdecoder.pep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transdecoder</w:t>
      </w:r>
      <w:proofErr w:type="spellEnd"/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cat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gene_call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| cut -f2 &gt;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gene_call_header</w:t>
      </w:r>
      <w:proofErr w:type="spellEnd"/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perl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-p -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-e "s/\s.*//"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transdecoder</w:t>
      </w:r>
      <w:proofErr w:type="spellEnd"/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perl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-p -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-e "s/&gt;Gene.\d+:://"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transdecoder</w:t>
      </w:r>
      <w:proofErr w:type="spellEnd"/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perl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-p -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-e "s</w:t>
      </w:r>
      <w:proofErr w:type="gramStart"/>
      <w:r w:rsidRPr="00A329E1">
        <w:rPr>
          <w:rFonts w:ascii="Times New Roman" w:eastAsia="等线" w:hAnsi="Times New Roman" w:cs="Times New Roman"/>
          <w:kern w:val="2"/>
          <w:lang w:eastAsia="zh-CN"/>
        </w:rPr>
        <w:t>/:.</w:t>
      </w:r>
      <w:proofErr w:type="gram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*//"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transdecoder</w:t>
      </w:r>
      <w:proofErr w:type="spellEnd"/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perl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-p -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-e "s/\s.*//"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gmst</w:t>
      </w:r>
      <w:proofErr w:type="spellEnd"/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perl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-p -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-e "s/&gt;//"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gmst</w:t>
      </w:r>
      <w:proofErr w:type="spellEnd"/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cat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gene_call_header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gmst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transdecoder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annotation_list</w:t>
      </w:r>
      <w:proofErr w:type="spellEnd"/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remove_duplicate.pl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annotation_list</w:t>
      </w:r>
      <w:proofErr w:type="spellEnd"/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rm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annotation_list</w:t>
      </w:r>
      <w:proofErr w:type="spellEnd"/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mv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duplicate_remove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annotation_list</w:t>
      </w:r>
      <w:proofErr w:type="spellEnd"/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remove_contaminant_by_ID.pl ../../../2_cluster_mRNA/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YT_Unigene.fasta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annotation_list</w:t>
      </w:r>
      <w:proofErr w:type="spellEnd"/>
    </w:p>
    <w:p w:rsidR="00020547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mv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survive.fasta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trans_left.fasta</w:t>
      </w:r>
      <w:proofErr w:type="spellEnd"/>
    </w:p>
    <w:p w:rsidR="00C7222B" w:rsidRDefault="00C7222B" w:rsidP="00C7222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C7222B">
        <w:rPr>
          <w:rFonts w:ascii="Times New Roman" w:eastAsia="楷体_GB2312" w:hAnsi="Times New Roman" w:cs="Times New Roman"/>
          <w:kern w:val="2"/>
          <w:lang w:eastAsia="zh-CN"/>
        </w:rPr>
        <w:t># Six-frame translation using EMBOSS.</w:t>
      </w:r>
    </w:p>
    <w:p w:rsidR="00C7222B" w:rsidRPr="00A329E1" w:rsidRDefault="00C7222B" w:rsidP="00A43B09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lastRenderedPageBreak/>
        <w:t>transeq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-sequence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trans_left.fasta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outseq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out -frame 6</w:t>
      </w:r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flat_the_fasta_seq.pl out</w:t>
      </w:r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rm out</w:t>
      </w:r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get_seq_between_asterisk.pl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flated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30</w:t>
      </w:r>
    </w:p>
    <w:p w:rsidR="00C7222B" w:rsidRPr="00A329E1" w:rsidRDefault="00C7222B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mv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between_asterisk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trans_left.pep</w:t>
      </w:r>
      <w:proofErr w:type="spellEnd"/>
    </w:p>
    <w:p w:rsidR="00795E08" w:rsidRDefault="00795E08" w:rsidP="00C7222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</w:p>
    <w:p w:rsidR="00795E08" w:rsidRPr="00FA107B" w:rsidRDefault="00795E08" w:rsidP="00795E08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</w:pPr>
      <w:r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  <w:t>5</w:t>
      </w:r>
      <w:r w:rsidRPr="00FA107B"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  <w:t>. Combine all the proteins predicted from genomes and transcriptomes</w:t>
      </w:r>
    </w:p>
    <w:p w:rsidR="00795E08" w:rsidRPr="00FA107B" w:rsidRDefault="00795E08" w:rsidP="00795E08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5</w:t>
      </w: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.1 Collect all predicted proteins</w:t>
      </w:r>
    </w:p>
    <w:p w:rsidR="00795E08" w:rsidRPr="00A329E1" w:rsidRDefault="00795E08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cd 4_MS_database/CCPRD/final</w:t>
      </w:r>
    </w:p>
    <w:p w:rsidR="00795E08" w:rsidRPr="00A329E1" w:rsidRDefault="00A24F28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cat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genome_protein.fasta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YT_Unigene.fasta.transdecoder.pep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YT_gmst.fasta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homolog.fa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trans_left.pep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all.fasta</w:t>
      </w:r>
      <w:proofErr w:type="spellEnd"/>
    </w:p>
    <w:p w:rsidR="00A24F28" w:rsidRDefault="00A24F28" w:rsidP="00C7222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</w:p>
    <w:p w:rsidR="00A24F28" w:rsidRDefault="00A24F28" w:rsidP="00C7222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5</w:t>
      </w: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.2 Remove redundancy and filter by length</w:t>
      </w:r>
    </w:p>
    <w:p w:rsidR="00A24F28" w:rsidRPr="00A329E1" w:rsidRDefault="00A24F28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cd-hit -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all.fasta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-o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all_cdhit.fasta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-c 1 -T 4 -M 0</w:t>
      </w:r>
    </w:p>
    <w:p w:rsidR="00A24F28" w:rsidRPr="00A329E1" w:rsidRDefault="00A24F28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filter_fasta_by_length.pl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all_cdhit.fasta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30 1000000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filtered.fasta</w:t>
      </w:r>
      <w:proofErr w:type="spellEnd"/>
    </w:p>
    <w:p w:rsidR="00A24F28" w:rsidRDefault="00A24F28" w:rsidP="00A24F28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</w:p>
    <w:p w:rsidR="00A24F28" w:rsidRPr="00A24F28" w:rsidRDefault="00A24F28" w:rsidP="00A24F28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5.</w:t>
      </w: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3 Give name tag to CCPRD</w:t>
      </w:r>
    </w:p>
    <w:p w:rsidR="00C7222B" w:rsidRPr="00A329E1" w:rsidRDefault="00A24F28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replace_fasta_header_by_number.pl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filtered.fasta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YT_CC</w:t>
      </w:r>
    </w:p>
    <w:p w:rsidR="00C7222B" w:rsidRPr="00A329E1" w:rsidRDefault="00A24F28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mv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ordered.fasta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CCPRD</w:t>
      </w:r>
    </w:p>
    <w:p w:rsidR="00A24F28" w:rsidRDefault="00A24F28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>
        <w:rPr>
          <w:rFonts w:ascii="Times New Roman" w:eastAsia="楷体_GB2312" w:hAnsi="Times New Roman" w:cs="Times New Roman"/>
          <w:kern w:val="2"/>
          <w:lang w:eastAsia="zh-CN"/>
        </w:rPr>
        <w:t># Get the CCPRD here.</w:t>
      </w:r>
    </w:p>
    <w:p w:rsidR="00A24F28" w:rsidRDefault="00A24F28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</w:p>
    <w:p w:rsidR="00583382" w:rsidRPr="00FA107B" w:rsidRDefault="00583382" w:rsidP="00583382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</w:pPr>
      <w:r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  <w:t>6</w:t>
      </w:r>
      <w:r w:rsidRPr="00FA107B">
        <w:rPr>
          <w:rFonts w:ascii="Times New Roman" w:eastAsia="等线" w:hAnsi="Times New Roman" w:cs="Times New Roman"/>
          <w:b/>
          <w:color w:val="000000"/>
          <w:kern w:val="2"/>
          <w:sz w:val="28"/>
          <w:szCs w:val="28"/>
          <w:lang w:eastAsia="zh-CN"/>
        </w:rPr>
        <w:t>. Create alternative databases for comparison</w:t>
      </w:r>
    </w:p>
    <w:p w:rsidR="00A24F28" w:rsidRDefault="00583382" w:rsidP="00583382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6</w:t>
      </w: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.1 Transcriptome six-frame translation</w:t>
      </w:r>
    </w:p>
    <w:p w:rsidR="00587C57" w:rsidRPr="00A329E1" w:rsidRDefault="00587C57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cd 4_MS_database/ trans_6_frame</w:t>
      </w:r>
    </w:p>
    <w:p w:rsidR="00587C57" w:rsidRPr="00A329E1" w:rsidRDefault="00587C57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transeq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-sequence ../../2_cluster_mRNA/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YT_Unigene.fasta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outseq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out -frame 6 </w:t>
      </w:r>
    </w:p>
    <w:p w:rsidR="00587C57" w:rsidRPr="00A329E1" w:rsidRDefault="00587C57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remove_no_end_asterisks.pl out</w:t>
      </w:r>
    </w:p>
    <w:p w:rsidR="00587C57" w:rsidRPr="00A329E1" w:rsidRDefault="00587C57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flat_the_fasta_seq.pl out</w:t>
      </w:r>
    </w:p>
    <w:p w:rsidR="00587C57" w:rsidRPr="00A329E1" w:rsidRDefault="00587C57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rm out</w:t>
      </w:r>
    </w:p>
    <w:p w:rsidR="00587C57" w:rsidRPr="00A329E1" w:rsidRDefault="00587C57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get_seq_between_asterisk.pl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flated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30</w:t>
      </w:r>
    </w:p>
    <w:p w:rsidR="00587C57" w:rsidRPr="00A329E1" w:rsidRDefault="00587C57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>cd-hit -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between_asterisk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-o out -c 1 -M 160000 -T 8</w:t>
      </w:r>
    </w:p>
    <w:p w:rsidR="00587C57" w:rsidRPr="00A329E1" w:rsidRDefault="00587C57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lastRenderedPageBreak/>
        <w:t>replace_fasta_header_by_number.pl out YT_T6</w:t>
      </w:r>
    </w:p>
    <w:p w:rsidR="00C7222B" w:rsidRPr="00A329E1" w:rsidRDefault="00587C57" w:rsidP="00A329E1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mv </w:t>
      </w:r>
      <w:proofErr w:type="spellStart"/>
      <w:r w:rsidRPr="00A329E1">
        <w:rPr>
          <w:rFonts w:ascii="Times New Roman" w:eastAsia="等线" w:hAnsi="Times New Roman" w:cs="Times New Roman"/>
          <w:kern w:val="2"/>
          <w:lang w:eastAsia="zh-CN"/>
        </w:rPr>
        <w:t>ordered.fa</w:t>
      </w:r>
      <w:proofErr w:type="spellEnd"/>
      <w:r w:rsidRPr="00A329E1">
        <w:rPr>
          <w:rFonts w:ascii="Times New Roman" w:eastAsia="等线" w:hAnsi="Times New Roman" w:cs="Times New Roman"/>
          <w:kern w:val="2"/>
          <w:lang w:eastAsia="zh-CN"/>
        </w:rPr>
        <w:t xml:space="preserve"> trans_6_frame</w:t>
      </w:r>
    </w:p>
    <w:p w:rsidR="00587C57" w:rsidRDefault="00587C57" w:rsidP="00587C57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</w:p>
    <w:p w:rsidR="00587C57" w:rsidRDefault="00587C57" w:rsidP="00587C5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6</w:t>
      </w: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.2 Genome and transcriptome six-frame translation</w:t>
      </w:r>
    </w:p>
    <w:p w:rsidR="00587C57" w:rsidRPr="00CE3CC3" w:rsidRDefault="00587C57" w:rsidP="00CE3CC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587C57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>cd 4_</w:t>
      </w:r>
      <w:r w:rsidRPr="00CE3CC3">
        <w:rPr>
          <w:rFonts w:ascii="Times New Roman" w:eastAsia="等线" w:hAnsi="Times New Roman" w:cs="Times New Roman"/>
          <w:kern w:val="2"/>
          <w:lang w:eastAsia="zh-CN"/>
        </w:rPr>
        <w:t>MS_database/ all_6_frame</w:t>
      </w:r>
    </w:p>
    <w:p w:rsidR="00587C57" w:rsidRPr="00CE3CC3" w:rsidRDefault="00587C57" w:rsidP="00CE3CC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CE3CC3">
        <w:rPr>
          <w:rFonts w:ascii="Times New Roman" w:eastAsia="等线" w:hAnsi="Times New Roman" w:cs="Times New Roman"/>
          <w:kern w:val="2"/>
          <w:lang w:eastAsia="zh-CN"/>
        </w:rPr>
        <w:t>cat ~/</w:t>
      </w:r>
      <w:r w:rsidR="00D1424A">
        <w:rPr>
          <w:rFonts w:ascii="Times New Roman" w:eastAsia="等线" w:hAnsi="Times New Roman" w:cs="Times New Roman"/>
          <w:kern w:val="2"/>
          <w:lang w:eastAsia="zh-CN"/>
        </w:rPr>
        <w:t>examples</w:t>
      </w:r>
      <w:r w:rsidRPr="00CE3CC3">
        <w:rPr>
          <w:rFonts w:ascii="Times New Roman" w:eastAsia="等线" w:hAnsi="Times New Roman" w:cs="Times New Roman"/>
          <w:kern w:val="2"/>
          <w:lang w:eastAsia="zh-CN"/>
        </w:rPr>
        <w:t>/1_source_data/GCF_000146045.2_R64_genomic.fna ../../2_cluster_mRNA/</w:t>
      </w:r>
      <w:proofErr w:type="spellStart"/>
      <w:r w:rsidRPr="00CE3CC3">
        <w:rPr>
          <w:rFonts w:ascii="Times New Roman" w:eastAsia="等线" w:hAnsi="Times New Roman" w:cs="Times New Roman"/>
          <w:kern w:val="2"/>
          <w:lang w:eastAsia="zh-CN"/>
        </w:rPr>
        <w:t>YT_Unigene.fasta</w:t>
      </w:r>
      <w:proofErr w:type="spellEnd"/>
      <w:r w:rsidRPr="00CE3CC3">
        <w:rPr>
          <w:rFonts w:ascii="Times New Roman" w:eastAsia="等线" w:hAnsi="Times New Roman" w:cs="Times New Roman"/>
          <w:kern w:val="2"/>
          <w:lang w:eastAsia="zh-CN"/>
        </w:rPr>
        <w:t xml:space="preserve"> &gt; </w:t>
      </w:r>
      <w:proofErr w:type="spellStart"/>
      <w:r w:rsidRPr="00CE3CC3">
        <w:rPr>
          <w:rFonts w:ascii="Times New Roman" w:eastAsia="等线" w:hAnsi="Times New Roman" w:cs="Times New Roman"/>
          <w:kern w:val="2"/>
          <w:lang w:eastAsia="zh-CN"/>
        </w:rPr>
        <w:t>all.fasta</w:t>
      </w:r>
      <w:proofErr w:type="spellEnd"/>
    </w:p>
    <w:p w:rsidR="00587C57" w:rsidRPr="00CE3CC3" w:rsidRDefault="00587C57" w:rsidP="00CE3CC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proofErr w:type="spellStart"/>
      <w:r w:rsidRPr="00CE3CC3">
        <w:rPr>
          <w:rFonts w:ascii="Times New Roman" w:eastAsia="等线" w:hAnsi="Times New Roman" w:cs="Times New Roman"/>
          <w:kern w:val="2"/>
          <w:lang w:eastAsia="zh-CN"/>
        </w:rPr>
        <w:t>transeq</w:t>
      </w:r>
      <w:proofErr w:type="spellEnd"/>
      <w:r w:rsidRPr="00CE3CC3">
        <w:rPr>
          <w:rFonts w:ascii="Times New Roman" w:eastAsia="等线" w:hAnsi="Times New Roman" w:cs="Times New Roman"/>
          <w:kern w:val="2"/>
          <w:lang w:eastAsia="zh-CN"/>
        </w:rPr>
        <w:t xml:space="preserve"> -sequence </w:t>
      </w:r>
      <w:proofErr w:type="spellStart"/>
      <w:r w:rsidRPr="00CE3CC3">
        <w:rPr>
          <w:rFonts w:ascii="Times New Roman" w:eastAsia="等线" w:hAnsi="Times New Roman" w:cs="Times New Roman"/>
          <w:kern w:val="2"/>
          <w:lang w:eastAsia="zh-CN"/>
        </w:rPr>
        <w:t>all.fasta</w:t>
      </w:r>
      <w:proofErr w:type="spellEnd"/>
      <w:r w:rsidRPr="00CE3CC3">
        <w:rPr>
          <w:rFonts w:ascii="Times New Roman" w:eastAsia="等线" w:hAnsi="Times New Roman" w:cs="Times New Roman"/>
          <w:kern w:val="2"/>
          <w:lang w:eastAsia="zh-CN"/>
        </w:rPr>
        <w:t xml:space="preserve"> -</w:t>
      </w:r>
      <w:proofErr w:type="spellStart"/>
      <w:r w:rsidRPr="00CE3CC3">
        <w:rPr>
          <w:rFonts w:ascii="Times New Roman" w:eastAsia="等线" w:hAnsi="Times New Roman" w:cs="Times New Roman"/>
          <w:kern w:val="2"/>
          <w:lang w:eastAsia="zh-CN"/>
        </w:rPr>
        <w:t>outseq</w:t>
      </w:r>
      <w:proofErr w:type="spellEnd"/>
      <w:r w:rsidRPr="00CE3CC3">
        <w:rPr>
          <w:rFonts w:ascii="Times New Roman" w:eastAsia="等线" w:hAnsi="Times New Roman" w:cs="Times New Roman"/>
          <w:kern w:val="2"/>
          <w:lang w:eastAsia="zh-CN"/>
        </w:rPr>
        <w:t xml:space="preserve"> out -frame 6</w:t>
      </w:r>
    </w:p>
    <w:p w:rsidR="00587C57" w:rsidRPr="00CE3CC3" w:rsidRDefault="00587C57" w:rsidP="00CE3CC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CE3CC3">
        <w:rPr>
          <w:rFonts w:ascii="Times New Roman" w:eastAsia="等线" w:hAnsi="Times New Roman" w:cs="Times New Roman"/>
          <w:kern w:val="2"/>
          <w:lang w:eastAsia="zh-CN"/>
        </w:rPr>
        <w:t>flat_the_fasta_seq.pl out</w:t>
      </w:r>
    </w:p>
    <w:p w:rsidR="00587C57" w:rsidRPr="00CE3CC3" w:rsidRDefault="00587C57" w:rsidP="00CE3CC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CE3CC3">
        <w:rPr>
          <w:rFonts w:ascii="Times New Roman" w:eastAsia="等线" w:hAnsi="Times New Roman" w:cs="Times New Roman"/>
          <w:kern w:val="2"/>
          <w:lang w:eastAsia="zh-CN"/>
        </w:rPr>
        <w:t>rm out</w:t>
      </w:r>
    </w:p>
    <w:p w:rsidR="00587C57" w:rsidRPr="00CE3CC3" w:rsidRDefault="00587C57" w:rsidP="00CE3CC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CE3CC3">
        <w:rPr>
          <w:rFonts w:ascii="Times New Roman" w:eastAsia="等线" w:hAnsi="Times New Roman" w:cs="Times New Roman"/>
          <w:kern w:val="2"/>
          <w:lang w:eastAsia="zh-CN"/>
        </w:rPr>
        <w:t xml:space="preserve">get_seq_between_asterisk.pl </w:t>
      </w:r>
      <w:proofErr w:type="spellStart"/>
      <w:r w:rsidRPr="00CE3CC3">
        <w:rPr>
          <w:rFonts w:ascii="Times New Roman" w:eastAsia="等线" w:hAnsi="Times New Roman" w:cs="Times New Roman"/>
          <w:kern w:val="2"/>
          <w:lang w:eastAsia="zh-CN"/>
        </w:rPr>
        <w:t>flated</w:t>
      </w:r>
      <w:proofErr w:type="spellEnd"/>
      <w:r w:rsidRPr="00CE3CC3">
        <w:rPr>
          <w:rFonts w:ascii="Times New Roman" w:eastAsia="等线" w:hAnsi="Times New Roman" w:cs="Times New Roman"/>
          <w:kern w:val="2"/>
          <w:lang w:eastAsia="zh-CN"/>
        </w:rPr>
        <w:t xml:space="preserve"> 30</w:t>
      </w:r>
    </w:p>
    <w:p w:rsidR="00587C57" w:rsidRPr="00CE3CC3" w:rsidRDefault="00587C57" w:rsidP="00CE3CC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CE3CC3">
        <w:rPr>
          <w:rFonts w:ascii="Times New Roman" w:eastAsia="等线" w:hAnsi="Times New Roman" w:cs="Times New Roman"/>
          <w:kern w:val="2"/>
          <w:lang w:eastAsia="zh-CN"/>
        </w:rPr>
        <w:t>cd-hit -</w:t>
      </w:r>
      <w:proofErr w:type="spellStart"/>
      <w:r w:rsidRPr="00CE3CC3">
        <w:rPr>
          <w:rFonts w:ascii="Times New Roman" w:eastAsia="等线" w:hAnsi="Times New Roman" w:cs="Times New Roman"/>
          <w:kern w:val="2"/>
          <w:lang w:eastAsia="zh-CN"/>
        </w:rPr>
        <w:t>i</w:t>
      </w:r>
      <w:proofErr w:type="spellEnd"/>
      <w:r w:rsidRPr="00CE3CC3">
        <w:rPr>
          <w:rFonts w:ascii="Times New Roman" w:eastAsia="等线" w:hAnsi="Times New Roman" w:cs="Times New Roman"/>
          <w:kern w:val="2"/>
          <w:lang w:eastAsia="zh-CN"/>
        </w:rPr>
        <w:t xml:space="preserve"> </w:t>
      </w:r>
      <w:proofErr w:type="spellStart"/>
      <w:r w:rsidRPr="00CE3CC3">
        <w:rPr>
          <w:rFonts w:ascii="Times New Roman" w:eastAsia="等线" w:hAnsi="Times New Roman" w:cs="Times New Roman"/>
          <w:kern w:val="2"/>
          <w:lang w:eastAsia="zh-CN"/>
        </w:rPr>
        <w:t>between_asterisk</w:t>
      </w:r>
      <w:proofErr w:type="spellEnd"/>
      <w:r w:rsidRPr="00CE3CC3">
        <w:rPr>
          <w:rFonts w:ascii="Times New Roman" w:eastAsia="等线" w:hAnsi="Times New Roman" w:cs="Times New Roman"/>
          <w:kern w:val="2"/>
          <w:lang w:eastAsia="zh-CN"/>
        </w:rPr>
        <w:t xml:space="preserve"> -o out -c 1 -M 160000 -T 8</w:t>
      </w:r>
    </w:p>
    <w:p w:rsidR="00587C57" w:rsidRPr="00CE3CC3" w:rsidRDefault="00587C57" w:rsidP="00CE3CC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CE3CC3">
        <w:rPr>
          <w:rFonts w:ascii="Times New Roman" w:eastAsia="等线" w:hAnsi="Times New Roman" w:cs="Times New Roman"/>
          <w:kern w:val="2"/>
          <w:lang w:eastAsia="zh-CN"/>
        </w:rPr>
        <w:t>replace_fasta_header_by_number.pl out YT_A6</w:t>
      </w:r>
    </w:p>
    <w:p w:rsidR="00587C57" w:rsidRPr="00587C57" w:rsidRDefault="00587C57" w:rsidP="00CE3CC3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</w:pPr>
      <w:r w:rsidRPr="00CE3CC3">
        <w:rPr>
          <w:rFonts w:ascii="Times New Roman" w:eastAsia="等线" w:hAnsi="Times New Roman" w:cs="Times New Roman"/>
          <w:kern w:val="2"/>
          <w:lang w:eastAsia="zh-CN"/>
        </w:rPr>
        <w:t xml:space="preserve">mv </w:t>
      </w:r>
      <w:proofErr w:type="spellStart"/>
      <w:r w:rsidRPr="00CE3CC3">
        <w:rPr>
          <w:rFonts w:ascii="Times New Roman" w:eastAsia="等线" w:hAnsi="Times New Roman" w:cs="Times New Roman"/>
          <w:kern w:val="2"/>
          <w:lang w:eastAsia="zh-CN"/>
        </w:rPr>
        <w:t>ordered.fa</w:t>
      </w:r>
      <w:proofErr w:type="spellEnd"/>
      <w:r w:rsidRPr="00CE3CC3">
        <w:rPr>
          <w:rFonts w:ascii="Times New Roman" w:eastAsia="等线" w:hAnsi="Times New Roman" w:cs="Times New Roman"/>
          <w:kern w:val="2"/>
          <w:lang w:eastAsia="zh-CN"/>
        </w:rPr>
        <w:t xml:space="preserve"> all_6_frame</w:t>
      </w:r>
    </w:p>
    <w:p w:rsidR="00587C57" w:rsidRDefault="00587C57" w:rsidP="00587C5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</w:p>
    <w:p w:rsidR="00587C57" w:rsidRDefault="00587C57" w:rsidP="00587C5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</w:pPr>
      <w:r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6</w:t>
      </w:r>
      <w:r w:rsidRPr="00FA107B">
        <w:rPr>
          <w:rFonts w:ascii="Times New Roman" w:eastAsia="等线" w:hAnsi="Times New Roman" w:cs="Times New Roman"/>
          <w:b/>
          <w:color w:val="000000"/>
          <w:kern w:val="2"/>
          <w:lang w:eastAsia="zh-CN"/>
        </w:rPr>
        <w:t>.3 CCPRD + contaminants</w:t>
      </w:r>
    </w:p>
    <w:p w:rsidR="00587C57" w:rsidRPr="00587C57" w:rsidRDefault="00587C57" w:rsidP="00587C57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</w:pPr>
      <w:r w:rsidRPr="00587C57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 xml:space="preserve"># Add artificial bacteria sequences to </w:t>
      </w:r>
      <w:proofErr w:type="gramStart"/>
      <w:r w:rsidRPr="00587C57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>CCPRD, and</w:t>
      </w:r>
      <w:proofErr w:type="gramEnd"/>
      <w:r w:rsidRPr="00587C57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 xml:space="preserve"> give them the name tag </w:t>
      </w:r>
      <w:r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>YT</w:t>
      </w:r>
      <w:r w:rsidRPr="00587C57">
        <w:rPr>
          <w:rFonts w:ascii="Times New Roman" w:eastAsia="等线" w:hAnsi="Times New Roman" w:cs="Times New Roman"/>
          <w:bCs/>
          <w:color w:val="000000"/>
          <w:kern w:val="2"/>
          <w:lang w:eastAsia="zh-CN"/>
        </w:rPr>
        <w:t>_BAC respectively.</w:t>
      </w:r>
    </w:p>
    <w:p w:rsidR="00587C57" w:rsidRDefault="00587C57" w:rsidP="00AF5020">
      <w:pPr>
        <w:widowControl w:val="0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587C57">
        <w:rPr>
          <w:rFonts w:ascii="Times New Roman" w:eastAsia="楷体_GB2312" w:hAnsi="Times New Roman" w:cs="Times New Roman"/>
          <w:kern w:val="2"/>
          <w:lang w:eastAsia="zh-CN"/>
        </w:rPr>
        <w:t xml:space="preserve">cat </w:t>
      </w:r>
      <w:r w:rsidRPr="00CE3CC3">
        <w:rPr>
          <w:rFonts w:ascii="Times New Roman" w:eastAsia="等线" w:hAnsi="Times New Roman" w:cs="Times New Roman"/>
          <w:kern w:val="2"/>
          <w:lang w:eastAsia="zh-CN"/>
        </w:rPr>
        <w:t>CCPRD</w:t>
      </w:r>
      <w:r w:rsidRPr="00587C57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proofErr w:type="spellStart"/>
      <w:r w:rsidRPr="00587C57">
        <w:rPr>
          <w:rFonts w:ascii="Times New Roman" w:eastAsia="楷体_GB2312" w:hAnsi="Times New Roman" w:cs="Times New Roman"/>
          <w:kern w:val="2"/>
          <w:lang w:eastAsia="zh-CN"/>
        </w:rPr>
        <w:t>BAC.fa</w:t>
      </w:r>
      <w:proofErr w:type="spellEnd"/>
      <w:r w:rsidRPr="00587C57">
        <w:rPr>
          <w:rFonts w:ascii="Times New Roman" w:eastAsia="楷体_GB2312" w:hAnsi="Times New Roman" w:cs="Times New Roman"/>
          <w:kern w:val="2"/>
          <w:lang w:eastAsia="zh-CN"/>
        </w:rPr>
        <w:t xml:space="preserve"> &gt; CCPRD_contam</w:t>
      </w:r>
    </w:p>
    <w:p w:rsidR="00C7222B" w:rsidRPr="00FA107B" w:rsidRDefault="00C7222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b/>
          <w:kern w:val="2"/>
          <w:sz w:val="30"/>
          <w:szCs w:val="30"/>
          <w:lang w:eastAsia="zh-CN"/>
        </w:rPr>
      </w:pPr>
      <w:bookmarkStart w:id="70" w:name="_Hlk40124667"/>
      <w:r w:rsidRPr="00FA107B">
        <w:rPr>
          <w:rFonts w:ascii="Times New Roman" w:eastAsia="楷体_GB2312" w:hAnsi="Times New Roman" w:cs="Times New Roman"/>
          <w:b/>
          <w:kern w:val="2"/>
          <w:sz w:val="30"/>
          <w:szCs w:val="30"/>
          <w:lang w:eastAsia="zh-CN"/>
        </w:rPr>
        <w:t>Citing CCPRD and software called by CCPRD</w:t>
      </w:r>
      <w:bookmarkEnd w:id="70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Since CCPRD is a pipeline that depends several Bioinformatics tools, publication of results obtained by CCPRD requires that not only CCPRD is cited, but also the tools that are used by CCPRD: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 w:hint="eastAsia"/>
          <w:color w:val="000000"/>
          <w:kern w:val="2"/>
          <w:lang w:eastAsia="zh-CN"/>
        </w:rPr>
        <w:t>P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lease cite: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Besemer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J.,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Lomsadze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A., &amp;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Borodovsky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M. (2001).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Genemarks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: a self-training method for prediction of gene starts in microbial genomes. implications for finding sequence motifs in regulatory regions. Nucleic Acids Research, 29(12), 2607-2618.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Birney, E., Clamp, M., Durbin, R. (2004).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GeneWise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and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Genomewise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. Genome Research, </w:t>
      </w: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lastRenderedPageBreak/>
        <w:t>14, 988-995.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Eren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A. M.,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Özcan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C.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Esen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Quince, C.,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Vineis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J. H., Morrison, H. G., &amp;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Sogin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M. L., et al. (2015). Anvi’o: an advanced analysis and visualization platform for ‘omics data.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Peerj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, 3.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Grabherr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M. G. , Haas, B. J. ,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Yassour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M. , Levin, J. Z. , Thompson, D. A. , &amp; Amit, I. , et al. (2011). Full-length transcriptome assembly from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rna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-seq data without a reference genome. Nature Biotechnology, 29(7), 644-652.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Haas, B. J. ,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Delcher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, A. L. , Mount, S. M. , Wortman, J. R. , &amp; White, O. . (2003). Improving the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arabidopsis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genome annotation using maximal transcript alignment assemblies. Nucleic Acids Research, 31(19), 5654-5666.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Haas, B. J. ,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Salzberg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, S. L. , Zhu, W. , &amp; Mihaela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Pertea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…. (2008). Automated eukaryotic gene structure annotation using </w:t>
      </w:r>
      <w:proofErr w:type="spellStart"/>
      <w:r w:rsidRPr="00FA107B">
        <w:rPr>
          <w:rFonts w:ascii="Times New Roman" w:eastAsia="等线" w:hAnsi="Times New Roman" w:cs="Times New Roman"/>
          <w:kern w:val="2"/>
          <w:lang w:eastAsia="zh-CN"/>
        </w:rPr>
        <w:t>evidencemodeler</w:t>
      </w:r>
      <w:proofErr w:type="spellEnd"/>
      <w:r w:rsidRPr="00FA107B">
        <w:rPr>
          <w:rFonts w:ascii="Times New Roman" w:eastAsia="等线" w:hAnsi="Times New Roman" w:cs="Times New Roman"/>
          <w:kern w:val="2"/>
          <w:lang w:eastAsia="zh-CN"/>
        </w:rPr>
        <w:t xml:space="preserve"> and the program to assemble spliced alignments. Genome biology, 9(1).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Haas, B. J., Papanicolaou, A.,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Yassour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M.,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Grabherr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M., Blood, P. D., &amp; Bowden, J., et al. (2013). De novo transcript sequence reconstruction from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rna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-seq using the trinity platform for reference generation and analysis. Nature Protocols, 8(8), 1494-1512.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Huerta-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Cepas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J., Serra, F., &amp; Bork, P. (2016).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Ete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3: reconstruction, analysis, and visualization of phylogenomic data. Molecular Biology &amp; Evolution, 33(6), 1635-1638. 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Korf, I. (2004). Gene finding in novel genomes.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Bmc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Bioinformatics, 5(1), 59.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 w:hint="eastAsia"/>
          <w:color w:val="000000"/>
          <w:kern w:val="2"/>
          <w:lang w:eastAsia="zh-CN"/>
        </w:rPr>
        <w:t>Laetsch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D. R.,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Blaxter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, M. L. (2017). Blobtools: Interrogation of genome assemblies. F1000Research, 6, 1287.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Li, W., &amp;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Godzik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A. (2006). Cd-hit: a fast program for clustering and comparing large sets of protein or nucleotide sequences. Bioinformatics, 22(13), 1658. 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Lomsadze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A. , Burns, P. D. , &amp;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Borodovsky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M. . (2014). Integration of mapped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rna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-seq reads into automatic training of eukaryotic gene finding algorithm. Nucleic Acids Research, 42(15), e119-e119.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Pertea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G., Huang, X., Liang, F.,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Antonescu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V., Sultana, R., &amp;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Karamycheva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S., et al. (2003).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Tigr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gene indices clustering tools (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tgicl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): a software system for fast clustering of large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est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 datasets. Bioinformatics, 19(5), 651-652. </w:t>
      </w:r>
    </w:p>
    <w:p w:rsidR="00FA107B" w:rsidRPr="00FA107B" w:rsidRDefault="00FA107B" w:rsidP="00FA107B">
      <w:pPr>
        <w:widowControl w:val="0"/>
        <w:numPr>
          <w:ilvl w:val="0"/>
          <w:numId w:val="4"/>
        </w:numPr>
        <w:spacing w:beforeLines="50" w:before="120" w:line="360" w:lineRule="auto"/>
        <w:jc w:val="both"/>
        <w:rPr>
          <w:rFonts w:ascii="Times New Roman" w:eastAsia="等线" w:hAnsi="Times New Roman" w:cs="Times New Roman"/>
          <w:color w:val="000000"/>
          <w:kern w:val="2"/>
          <w:lang w:eastAsia="zh-CN"/>
        </w:rPr>
      </w:pP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lastRenderedPageBreak/>
        <w:t>Stanke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M., Keller, O.,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Gunduz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 xml:space="preserve">, I., Hayes, A., </w:t>
      </w:r>
      <w:proofErr w:type="spellStart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Waack</w:t>
      </w:r>
      <w:proofErr w:type="spellEnd"/>
      <w:r w:rsidRPr="00FA107B">
        <w:rPr>
          <w:rFonts w:ascii="Times New Roman" w:eastAsia="等线" w:hAnsi="Times New Roman" w:cs="Times New Roman"/>
          <w:color w:val="000000"/>
          <w:kern w:val="2"/>
          <w:lang w:eastAsia="zh-CN"/>
        </w:rPr>
        <w:t>, S., &amp; Morgenstern, B. (2006). Augustus: ab initio prediction of alternative transcripts. Nucleic Acids Research, 34 (Web Server issue), 435-9.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  <w:bookmarkStart w:id="71" w:name="_Hlk40124679"/>
      <w:r w:rsidRPr="00FA107B">
        <w:rPr>
          <w:rFonts w:ascii="Times New Roman" w:eastAsia="楷体_GB2312" w:hAnsi="Times New Roman" w:cs="Times New Roman" w:hint="eastAsia"/>
          <w:b/>
          <w:kern w:val="2"/>
          <w:sz w:val="30"/>
          <w:szCs w:val="30"/>
          <w:lang w:eastAsia="zh-CN"/>
        </w:rPr>
        <w:t>License</w:t>
      </w:r>
      <w:bookmarkEnd w:id="71"/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kern w:val="2"/>
          <w:lang w:eastAsia="zh-CN"/>
        </w:rPr>
      </w:pPr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All source code, i.e. scripts/*.pl, scripts/*.sh or scripts/*.py are under the </w:t>
      </w:r>
      <w:r w:rsidRPr="00FA107B">
        <w:rPr>
          <w:rFonts w:ascii="Times New Roman" w:eastAsia="楷体_GB2312" w:hAnsi="Times New Roman" w:cs="Times New Roman" w:hint="eastAsia"/>
          <w:kern w:val="2"/>
          <w:lang w:eastAsia="zh-CN"/>
        </w:rPr>
        <w:t>MIT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 xml:space="preserve"> </w:t>
      </w:r>
      <w:r w:rsidRPr="00FA107B">
        <w:rPr>
          <w:rFonts w:ascii="Times New Roman" w:eastAsia="楷体_GB2312" w:hAnsi="Times New Roman" w:cs="Times New Roman" w:hint="eastAsia"/>
          <w:kern w:val="2"/>
          <w:lang w:eastAsia="zh-CN"/>
        </w:rPr>
        <w:t>license</w:t>
      </w:r>
      <w:r w:rsidRPr="00FA107B">
        <w:rPr>
          <w:rFonts w:ascii="Times New Roman" w:eastAsia="楷体_GB2312" w:hAnsi="Times New Roman" w:cs="Times New Roman"/>
          <w:kern w:val="2"/>
          <w:lang w:eastAsia="zh-CN"/>
        </w:rPr>
        <w:t>.</w:t>
      </w:r>
    </w:p>
    <w:p w:rsidR="00FA107B" w:rsidRPr="00FA107B" w:rsidRDefault="00FA107B" w:rsidP="00FA107B">
      <w:pPr>
        <w:widowControl w:val="0"/>
        <w:spacing w:line="360" w:lineRule="auto"/>
        <w:jc w:val="both"/>
        <w:rPr>
          <w:rFonts w:ascii="Times New Roman" w:eastAsia="楷体_GB2312" w:hAnsi="Times New Roman" w:cs="Times New Roman"/>
          <w:i/>
          <w:kern w:val="2"/>
          <w:lang w:eastAsia="zh-CN"/>
        </w:rPr>
      </w:pPr>
    </w:p>
    <w:p w:rsidR="00FA107B" w:rsidRPr="000E1E08" w:rsidRDefault="00FA107B" w:rsidP="00FA107B">
      <w:pPr>
        <w:widowControl w:val="0"/>
        <w:spacing w:line="360" w:lineRule="auto"/>
        <w:jc w:val="both"/>
        <w:rPr>
          <w:rFonts w:ascii="Times New Roman" w:eastAsia="等线" w:hAnsi="Times New Roman" w:cs="Times New Roman"/>
          <w:kern w:val="2"/>
          <w:lang w:eastAsia="zh-CN"/>
        </w:rPr>
      </w:pPr>
    </w:p>
    <w:p w:rsidR="009F0762" w:rsidRPr="00FA107B" w:rsidRDefault="009F0762" w:rsidP="00FA107B">
      <w:pPr>
        <w:rPr>
          <w:b/>
          <w:color w:val="002060"/>
          <w:sz w:val="32"/>
          <w:szCs w:val="32"/>
        </w:rPr>
      </w:pPr>
    </w:p>
    <w:sectPr w:rsidR="009F0762" w:rsidRPr="00FA107B" w:rsidSect="0051158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FB1" w:rsidRDefault="00074FB1" w:rsidP="0063401C">
      <w:r>
        <w:separator/>
      </w:r>
    </w:p>
  </w:endnote>
  <w:endnote w:type="continuationSeparator" w:id="0">
    <w:p w:rsidR="00074FB1" w:rsidRDefault="00074FB1" w:rsidP="0063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6748085"/>
      <w:docPartObj>
        <w:docPartGallery w:val="Page Numbers (Bottom of Page)"/>
        <w:docPartUnique/>
      </w:docPartObj>
    </w:sdtPr>
    <w:sdtEndPr/>
    <w:sdtContent>
      <w:p w:rsidR="009244EA" w:rsidRPr="005F0248" w:rsidRDefault="009244EA" w:rsidP="005F0248">
        <w:pPr>
          <w:pStyle w:val="a7"/>
          <w:jc w:val="center"/>
          <w:rPr>
            <w:rFonts w:ascii="Times New Roman" w:hAnsi="Times New Roman" w:cs="Times New Roman"/>
          </w:rPr>
        </w:pPr>
        <w:r w:rsidRPr="005F0248">
          <w:rPr>
            <w:rFonts w:ascii="Times New Roman" w:hAnsi="Times New Roman" w:cs="Times New Roman"/>
            <w:lang w:eastAsia="zh-CN"/>
          </w:rPr>
          <w:t>S</w:t>
        </w:r>
        <w:r w:rsidRPr="005F0248">
          <w:rPr>
            <w:rFonts w:ascii="Times New Roman" w:hAnsi="Times New Roman" w:cs="Times New Roman"/>
          </w:rPr>
          <w:fldChar w:fldCharType="begin"/>
        </w:r>
        <w:r w:rsidRPr="005F0248">
          <w:rPr>
            <w:rFonts w:ascii="Times New Roman" w:hAnsi="Times New Roman" w:cs="Times New Roman"/>
          </w:rPr>
          <w:instrText>PAGE   \* MERGEFORMAT</w:instrText>
        </w:r>
        <w:r w:rsidRPr="005F0248">
          <w:rPr>
            <w:rFonts w:ascii="Times New Roman" w:hAnsi="Times New Roman" w:cs="Times New Roman"/>
          </w:rPr>
          <w:fldChar w:fldCharType="separate"/>
        </w:r>
        <w:r w:rsidRPr="005F0248">
          <w:rPr>
            <w:rFonts w:ascii="Times New Roman" w:hAnsi="Times New Roman" w:cs="Times New Roman"/>
            <w:lang w:val="zh-CN" w:eastAsia="zh-CN"/>
          </w:rPr>
          <w:t>2</w:t>
        </w:r>
        <w:r w:rsidRPr="005F0248">
          <w:rPr>
            <w:rFonts w:ascii="Times New Roman" w:hAnsi="Times New Roman" w:cs="Times New Roman"/>
          </w:rPr>
          <w:fldChar w:fldCharType="end"/>
        </w:r>
      </w:p>
    </w:sdtContent>
  </w:sdt>
  <w:p w:rsidR="009244EA" w:rsidRDefault="009244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FB1" w:rsidRDefault="00074FB1" w:rsidP="0063401C">
      <w:r>
        <w:separator/>
      </w:r>
    </w:p>
  </w:footnote>
  <w:footnote w:type="continuationSeparator" w:id="0">
    <w:p w:rsidR="00074FB1" w:rsidRDefault="00074FB1" w:rsidP="00634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4EA" w:rsidRDefault="009244EA" w:rsidP="002B568D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A0909"/>
    <w:multiLevelType w:val="hybridMultilevel"/>
    <w:tmpl w:val="44142744"/>
    <w:lvl w:ilvl="0" w:tplc="FE6AE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BE4827"/>
    <w:multiLevelType w:val="multilevel"/>
    <w:tmpl w:val="2EEA1D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EE288A"/>
    <w:multiLevelType w:val="hybridMultilevel"/>
    <w:tmpl w:val="DDA0F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230BA1"/>
    <w:multiLevelType w:val="hybridMultilevel"/>
    <w:tmpl w:val="AA3A0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B0C"/>
    <w:rsid w:val="00004ABA"/>
    <w:rsid w:val="00011C13"/>
    <w:rsid w:val="00014E13"/>
    <w:rsid w:val="00020547"/>
    <w:rsid w:val="00025B1B"/>
    <w:rsid w:val="000427B4"/>
    <w:rsid w:val="00056B30"/>
    <w:rsid w:val="00074FB1"/>
    <w:rsid w:val="00080629"/>
    <w:rsid w:val="00082469"/>
    <w:rsid w:val="00083C99"/>
    <w:rsid w:val="000A5626"/>
    <w:rsid w:val="000A7789"/>
    <w:rsid w:val="000B5500"/>
    <w:rsid w:val="000B5946"/>
    <w:rsid w:val="000C588A"/>
    <w:rsid w:val="000C5B4D"/>
    <w:rsid w:val="000E162A"/>
    <w:rsid w:val="000E1E08"/>
    <w:rsid w:val="00113E46"/>
    <w:rsid w:val="00120C02"/>
    <w:rsid w:val="00136973"/>
    <w:rsid w:val="00142B59"/>
    <w:rsid w:val="00146715"/>
    <w:rsid w:val="00154719"/>
    <w:rsid w:val="001607C2"/>
    <w:rsid w:val="001644FC"/>
    <w:rsid w:val="00183930"/>
    <w:rsid w:val="00184E43"/>
    <w:rsid w:val="00190D1D"/>
    <w:rsid w:val="00191E70"/>
    <w:rsid w:val="0019474A"/>
    <w:rsid w:val="001B41A5"/>
    <w:rsid w:val="001D76D5"/>
    <w:rsid w:val="001F1D8C"/>
    <w:rsid w:val="00202F8B"/>
    <w:rsid w:val="0020466F"/>
    <w:rsid w:val="002101F0"/>
    <w:rsid w:val="00213AF4"/>
    <w:rsid w:val="002249D3"/>
    <w:rsid w:val="00253B43"/>
    <w:rsid w:val="0026414C"/>
    <w:rsid w:val="002819E1"/>
    <w:rsid w:val="00282225"/>
    <w:rsid w:val="0028251A"/>
    <w:rsid w:val="002B2223"/>
    <w:rsid w:val="002B27C8"/>
    <w:rsid w:val="002B568D"/>
    <w:rsid w:val="002C3DAA"/>
    <w:rsid w:val="003075AA"/>
    <w:rsid w:val="00340B3C"/>
    <w:rsid w:val="003516D1"/>
    <w:rsid w:val="00361CD6"/>
    <w:rsid w:val="00366997"/>
    <w:rsid w:val="0037593A"/>
    <w:rsid w:val="00385CE5"/>
    <w:rsid w:val="0038771B"/>
    <w:rsid w:val="00391946"/>
    <w:rsid w:val="00394B15"/>
    <w:rsid w:val="003A4AF7"/>
    <w:rsid w:val="003A5013"/>
    <w:rsid w:val="003D043C"/>
    <w:rsid w:val="003D04B6"/>
    <w:rsid w:val="003D4A43"/>
    <w:rsid w:val="003D5668"/>
    <w:rsid w:val="003F7A94"/>
    <w:rsid w:val="004034EA"/>
    <w:rsid w:val="004059A8"/>
    <w:rsid w:val="004167D6"/>
    <w:rsid w:val="00431A3E"/>
    <w:rsid w:val="00434C0C"/>
    <w:rsid w:val="00441203"/>
    <w:rsid w:val="004501BC"/>
    <w:rsid w:val="00463C0F"/>
    <w:rsid w:val="00472B0C"/>
    <w:rsid w:val="00490031"/>
    <w:rsid w:val="004B3778"/>
    <w:rsid w:val="004C45A5"/>
    <w:rsid w:val="004F2C07"/>
    <w:rsid w:val="00511587"/>
    <w:rsid w:val="00543D64"/>
    <w:rsid w:val="00552C6C"/>
    <w:rsid w:val="005607B3"/>
    <w:rsid w:val="00574328"/>
    <w:rsid w:val="00575C86"/>
    <w:rsid w:val="00576D27"/>
    <w:rsid w:val="00577CDC"/>
    <w:rsid w:val="005809C8"/>
    <w:rsid w:val="00583382"/>
    <w:rsid w:val="00587C57"/>
    <w:rsid w:val="005910E5"/>
    <w:rsid w:val="005A31D4"/>
    <w:rsid w:val="005B0B94"/>
    <w:rsid w:val="005B7EAF"/>
    <w:rsid w:val="005C241B"/>
    <w:rsid w:val="005D11C8"/>
    <w:rsid w:val="005D1EF5"/>
    <w:rsid w:val="005D539B"/>
    <w:rsid w:val="005E31E4"/>
    <w:rsid w:val="005F0248"/>
    <w:rsid w:val="005F2C20"/>
    <w:rsid w:val="00612090"/>
    <w:rsid w:val="006256E3"/>
    <w:rsid w:val="006306C8"/>
    <w:rsid w:val="0063344A"/>
    <w:rsid w:val="0063401C"/>
    <w:rsid w:val="00634854"/>
    <w:rsid w:val="006421BC"/>
    <w:rsid w:val="00647295"/>
    <w:rsid w:val="00655719"/>
    <w:rsid w:val="006B6049"/>
    <w:rsid w:val="006E4A13"/>
    <w:rsid w:val="0071180E"/>
    <w:rsid w:val="007130C4"/>
    <w:rsid w:val="00720577"/>
    <w:rsid w:val="007357DD"/>
    <w:rsid w:val="00750ACB"/>
    <w:rsid w:val="00751FFF"/>
    <w:rsid w:val="00765B14"/>
    <w:rsid w:val="00770D4C"/>
    <w:rsid w:val="007710A4"/>
    <w:rsid w:val="00782E25"/>
    <w:rsid w:val="00793FDA"/>
    <w:rsid w:val="00795E08"/>
    <w:rsid w:val="007A1933"/>
    <w:rsid w:val="007B48F8"/>
    <w:rsid w:val="007B7ED7"/>
    <w:rsid w:val="007C0674"/>
    <w:rsid w:val="007C6CC3"/>
    <w:rsid w:val="007D2202"/>
    <w:rsid w:val="007F0433"/>
    <w:rsid w:val="007F3854"/>
    <w:rsid w:val="00802705"/>
    <w:rsid w:val="00804AE8"/>
    <w:rsid w:val="00810EF1"/>
    <w:rsid w:val="00824A06"/>
    <w:rsid w:val="008409CB"/>
    <w:rsid w:val="00845A7A"/>
    <w:rsid w:val="00846AF5"/>
    <w:rsid w:val="00873480"/>
    <w:rsid w:val="00883EDC"/>
    <w:rsid w:val="008926AB"/>
    <w:rsid w:val="00894A8C"/>
    <w:rsid w:val="008960BF"/>
    <w:rsid w:val="008C017A"/>
    <w:rsid w:val="008C027C"/>
    <w:rsid w:val="0090268D"/>
    <w:rsid w:val="009244EA"/>
    <w:rsid w:val="00924892"/>
    <w:rsid w:val="009461F4"/>
    <w:rsid w:val="00964E9E"/>
    <w:rsid w:val="009723A8"/>
    <w:rsid w:val="009774C7"/>
    <w:rsid w:val="00981F6F"/>
    <w:rsid w:val="00994077"/>
    <w:rsid w:val="00996714"/>
    <w:rsid w:val="00997FE7"/>
    <w:rsid w:val="009A5355"/>
    <w:rsid w:val="009C068B"/>
    <w:rsid w:val="009C4D53"/>
    <w:rsid w:val="009D1B1E"/>
    <w:rsid w:val="009E3F80"/>
    <w:rsid w:val="009F0762"/>
    <w:rsid w:val="00A14FF0"/>
    <w:rsid w:val="00A24F28"/>
    <w:rsid w:val="00A31B9B"/>
    <w:rsid w:val="00A329E1"/>
    <w:rsid w:val="00A43B09"/>
    <w:rsid w:val="00A64804"/>
    <w:rsid w:val="00A90042"/>
    <w:rsid w:val="00AB0F4C"/>
    <w:rsid w:val="00AB5A70"/>
    <w:rsid w:val="00AC1092"/>
    <w:rsid w:val="00AF1048"/>
    <w:rsid w:val="00AF3D11"/>
    <w:rsid w:val="00AF4957"/>
    <w:rsid w:val="00AF5020"/>
    <w:rsid w:val="00B00529"/>
    <w:rsid w:val="00B05F28"/>
    <w:rsid w:val="00B16AD7"/>
    <w:rsid w:val="00B20ED6"/>
    <w:rsid w:val="00B21E4D"/>
    <w:rsid w:val="00B26A74"/>
    <w:rsid w:val="00B76132"/>
    <w:rsid w:val="00B841EE"/>
    <w:rsid w:val="00BB632E"/>
    <w:rsid w:val="00BD4601"/>
    <w:rsid w:val="00BF701E"/>
    <w:rsid w:val="00C03544"/>
    <w:rsid w:val="00C06209"/>
    <w:rsid w:val="00C14974"/>
    <w:rsid w:val="00C25B86"/>
    <w:rsid w:val="00C27FF7"/>
    <w:rsid w:val="00C300FA"/>
    <w:rsid w:val="00C37FD1"/>
    <w:rsid w:val="00C41846"/>
    <w:rsid w:val="00C54F4D"/>
    <w:rsid w:val="00C576F7"/>
    <w:rsid w:val="00C656AA"/>
    <w:rsid w:val="00C7222B"/>
    <w:rsid w:val="00C8098B"/>
    <w:rsid w:val="00C96F40"/>
    <w:rsid w:val="00CA03E7"/>
    <w:rsid w:val="00CA7FE2"/>
    <w:rsid w:val="00CB0CD4"/>
    <w:rsid w:val="00CB5196"/>
    <w:rsid w:val="00CC5F02"/>
    <w:rsid w:val="00CD4F1D"/>
    <w:rsid w:val="00CE3CC3"/>
    <w:rsid w:val="00CF0E8F"/>
    <w:rsid w:val="00D1424A"/>
    <w:rsid w:val="00D65108"/>
    <w:rsid w:val="00D65EF2"/>
    <w:rsid w:val="00D7699E"/>
    <w:rsid w:val="00D773F8"/>
    <w:rsid w:val="00D81222"/>
    <w:rsid w:val="00D82771"/>
    <w:rsid w:val="00D84A80"/>
    <w:rsid w:val="00D8710D"/>
    <w:rsid w:val="00DA6F25"/>
    <w:rsid w:val="00DB05A7"/>
    <w:rsid w:val="00DD6E5C"/>
    <w:rsid w:val="00E0044E"/>
    <w:rsid w:val="00E02E9D"/>
    <w:rsid w:val="00E05537"/>
    <w:rsid w:val="00E066B9"/>
    <w:rsid w:val="00E07029"/>
    <w:rsid w:val="00E25408"/>
    <w:rsid w:val="00E321ED"/>
    <w:rsid w:val="00E62802"/>
    <w:rsid w:val="00E755DD"/>
    <w:rsid w:val="00E94FD7"/>
    <w:rsid w:val="00EA3448"/>
    <w:rsid w:val="00EB5B4D"/>
    <w:rsid w:val="00EB5EE3"/>
    <w:rsid w:val="00EB77BE"/>
    <w:rsid w:val="00EC146D"/>
    <w:rsid w:val="00EC5F4D"/>
    <w:rsid w:val="00EC62E0"/>
    <w:rsid w:val="00ED6A21"/>
    <w:rsid w:val="00ED6A87"/>
    <w:rsid w:val="00EE5BFC"/>
    <w:rsid w:val="00F00342"/>
    <w:rsid w:val="00F15C0A"/>
    <w:rsid w:val="00F1678D"/>
    <w:rsid w:val="00F42477"/>
    <w:rsid w:val="00F47D30"/>
    <w:rsid w:val="00F506EA"/>
    <w:rsid w:val="00F53132"/>
    <w:rsid w:val="00F56C84"/>
    <w:rsid w:val="00F64744"/>
    <w:rsid w:val="00F658E7"/>
    <w:rsid w:val="00F70E04"/>
    <w:rsid w:val="00F742D3"/>
    <w:rsid w:val="00F81F58"/>
    <w:rsid w:val="00F87B83"/>
    <w:rsid w:val="00FA0AF3"/>
    <w:rsid w:val="00FA107B"/>
    <w:rsid w:val="00FA5984"/>
    <w:rsid w:val="00FB10C9"/>
    <w:rsid w:val="00FF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BAC2A"/>
  <w14:defaultImageDpi w14:val="32767"/>
  <w15:docId w15:val="{A0E4DA7E-AB45-4E0E-B871-62BEB274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0D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01C"/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63401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63401C"/>
  </w:style>
  <w:style w:type="paragraph" w:styleId="a7">
    <w:name w:val="footer"/>
    <w:basedOn w:val="a"/>
    <w:link w:val="a8"/>
    <w:uiPriority w:val="99"/>
    <w:unhideWhenUsed/>
    <w:rsid w:val="0063401C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63401C"/>
  </w:style>
  <w:style w:type="paragraph" w:styleId="a9">
    <w:name w:val="List Paragraph"/>
    <w:basedOn w:val="a"/>
    <w:uiPriority w:val="34"/>
    <w:qFormat/>
    <w:rsid w:val="000C5B4D"/>
    <w:pPr>
      <w:ind w:left="720"/>
      <w:contextualSpacing/>
    </w:pPr>
  </w:style>
  <w:style w:type="table" w:styleId="aa">
    <w:name w:val="Table Grid"/>
    <w:basedOn w:val="a1"/>
    <w:uiPriority w:val="39"/>
    <w:rsid w:val="0057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FA107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A107B"/>
    <w:pPr>
      <w:widowControl w:val="0"/>
    </w:pPr>
    <w:rPr>
      <w:rFonts w:eastAsia="等线"/>
      <w:kern w:val="2"/>
      <w:sz w:val="21"/>
      <w:szCs w:val="22"/>
      <w:lang w:eastAsia="zh-CN"/>
    </w:rPr>
  </w:style>
  <w:style w:type="character" w:customStyle="1" w:styleId="ad">
    <w:name w:val="批注文字 字符"/>
    <w:basedOn w:val="a0"/>
    <w:link w:val="ac"/>
    <w:uiPriority w:val="99"/>
    <w:semiHidden/>
    <w:rsid w:val="00FA107B"/>
    <w:rPr>
      <w:rFonts w:eastAsia="等线"/>
      <w:kern w:val="2"/>
      <w:sz w:val="21"/>
      <w:szCs w:val="22"/>
      <w:lang w:eastAsia="zh-CN"/>
    </w:rPr>
  </w:style>
  <w:style w:type="character" w:styleId="ae">
    <w:name w:val="Hyperlink"/>
    <w:basedOn w:val="a0"/>
    <w:uiPriority w:val="99"/>
    <w:unhideWhenUsed/>
    <w:rsid w:val="001644F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64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7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39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a-download.ncbi.nlm.nih.gov/traces/wgs03/wgs_aux/GF/JR/GFJR01/GFJR01.1.fsa_nt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btools.readme.io/do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ingxiangguo/hercules-v.1.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uralitha\Desktop\MER%20Supplemental%20Infor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MER Supplemental Information.dotx</Template>
  <TotalTime>1036</TotalTime>
  <Pages>37</Pages>
  <Words>7465</Words>
  <Characters>42554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Muralitharan, Hemavathy - India</dc:creator>
  <cp:lastModifiedBy>2286152421@qq.com</cp:lastModifiedBy>
  <cp:revision>245</cp:revision>
  <cp:lastPrinted>2019-11-21T03:49:00Z</cp:lastPrinted>
  <dcterms:created xsi:type="dcterms:W3CDTF">2017-08-10T08:56:00Z</dcterms:created>
  <dcterms:modified xsi:type="dcterms:W3CDTF">2020-05-12T10:35:00Z</dcterms:modified>
</cp:coreProperties>
</file>